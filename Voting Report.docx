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5434350"/>
        <w:docPartObj>
          <w:docPartGallery w:val="Cover Pages"/>
          <w:docPartUnique/>
        </w:docPartObj>
      </w:sdtPr>
      <w:sdtEndPr/>
      <w:sdtContent>
        <w:p w14:paraId="7732ABDE" w14:textId="77777777" w:rsidR="006C456E" w:rsidRDefault="000B626A">
          <w:r>
            <w:rPr>
              <w:b/>
              <w:bCs/>
              <w:noProof/>
            </w:rPr>
            <mc:AlternateContent>
              <mc:Choice Requires="wps">
                <w:drawing>
                  <wp:anchor distT="0" distB="0" distL="114300" distR="114300" simplePos="0" relativeHeight="251674624" behindDoc="1" locked="0" layoutInCell="1" allowOverlap="0" wp14:anchorId="77B3C5D6" wp14:editId="46B9ABDD">
                    <wp:simplePos x="0" y="0"/>
                    <wp:positionH relativeFrom="page">
                      <wp:posOffset>464024</wp:posOffset>
                    </wp:positionH>
                    <wp:positionV relativeFrom="margin">
                      <wp:align>top</wp:align>
                    </wp:positionV>
                    <wp:extent cx="5348177" cy="5622878"/>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562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EndPr/>
                                <w:sdtContent>
                                  <w:p w14:paraId="1A2AB64B" w14:textId="77777777"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EndPr/>
                                <w:sdtContent>
                                  <w:p w14:paraId="73A00B0C" w14:textId="77777777" w:rsidR="000313DE" w:rsidRDefault="000313DE">
                                    <w:pPr>
                                      <w:pStyle w:val="Abstract"/>
                                      <w:spacing w:after="600"/>
                                    </w:pPr>
                                    <w:r w:rsidRPr="008E14E4">
                                      <w:t>PlasticTwist – An open platform for plastic lifecycle awareness, monetization and sustainable innovation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7B3C5D6" id="_x0000_t202" coordsize="21600,21600" o:spt="202" path="m,l,21600r21600,l21600,xe">
                    <v:stroke joinstyle="miter"/>
                    <v:path gradientshapeok="t" o:connecttype="rect"/>
                  </v:shapetype>
                  <v:shape id="Text Box 14" o:spid="_x0000_s1026" type="#_x0000_t202" alt="Report title" style="position:absolute;margin-left:36.55pt;margin-top:0;width:421.1pt;height:442.75pt;z-index:-251641856;visibility:visible;mso-wrap-style:square;mso-width-percent:1000;mso-height-percent:0;mso-wrap-distance-left:9pt;mso-wrap-distance-top:0;mso-wrap-distance-right:9pt;mso-wrap-distance-bottom:0;mso-position-horizontal:absolute;mso-position-horizontal-relative:page;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" o:allowoverlap="f" filled="f" stroked="f" strokeweight=".5pt">
                    <v:textbox inset="0,0,0,0">
                      <w:txbxContent>
                        <w:sdt>
                          <w:sdtPr>
                            <w:rPr>
                              <w:sz w:val="108"/>
                            </w:rPr>
                            <w:alias w:val="Title"/>
                            <w:tag w:val=""/>
                            <w:id w:val="2115015981"/>
                            <w:placeholder>
                              <w:docPart w:val="DDF83EA2AF4D43FDBDA30B6A9B145FF1"/>
                            </w:placeholder>
                            <w:dataBinding w:prefixMappings="xmlns:ns0='http://purl.org/dc/elements/1.1/' xmlns:ns1='http://schemas.openxmlformats.org/package/2006/metadata/core-properties' " w:xpath="/ns1:coreProperties[1]/ns0:title[1]" w:storeItemID="{6C3C8BC8-F283-45AE-878A-BAB7291924A1}"/>
                            <w:text/>
                          </w:sdtPr>
                          <w:sdtEndPr/>
                          <w:sdtContent>
                            <w:p w14:paraId="1A2AB64B" w14:textId="77777777" w:rsidR="000313DE" w:rsidRPr="008E14E4" w:rsidRDefault="000313DE">
                              <w:pPr>
                                <w:pStyle w:val="Title"/>
                                <w:rPr>
                                  <w:sz w:val="108"/>
                                </w:rPr>
                              </w:pPr>
                              <w:r w:rsidRPr="008E14E4">
                                <w:rPr>
                                  <w:sz w:val="108"/>
                                </w:rPr>
                                <w:t>Hyperledger Voting Platform</w:t>
                              </w:r>
                            </w:p>
                          </w:sdtContent>
                        </w:sdt>
                        <w:sdt>
                          <w:sdtPr>
                            <w:alias w:val="Quote or Abstract"/>
                            <w:tag w:val="Quote or Abstract"/>
                            <w:id w:val="-247963122"/>
                            <w:placeholder>
                              <w:docPart w:val="C0A5AAAB31984A7981F9641927328C3C"/>
                            </w:placeholder>
                            <w:dataBinding w:prefixMappings="xmlns:ns0='http://schemas.microsoft.com/office/2006/coverPageProps'" w:xpath="/ns0:CoverPageProperties[1]/ns0:Abstract[1]" w:storeItemID="{55AF091B-3C7A-41E3-B477-F2FDAA23CFDA}"/>
                            <w:text/>
                          </w:sdtPr>
                          <w:sdtEndPr/>
                          <w:sdtContent>
                            <w:p w14:paraId="73A00B0C" w14:textId="77777777" w:rsidR="000313DE" w:rsidRDefault="000313DE">
                              <w:pPr>
                                <w:pStyle w:val="Abstract"/>
                                <w:spacing w:after="600"/>
                              </w:pPr>
                              <w:r w:rsidRPr="008E14E4">
                                <w:t>PlasticTwist – An open platform for plastic lifecycle awareness, monetization and sustainable innovation</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14:anchorId="5C031746" wp14:editId="7DA0B809">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B6C8F" w14:textId="77777777" w:rsidR="000313DE" w:rsidRDefault="00597F8F">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313DE">
                                      <w:t>Thomas Sermpinis – Oswinds AUTh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14:paraId="0C2FD81E" w14:textId="77777777">
                                  <w:trPr>
                                    <w:trHeight w:hRule="exact" w:val="144"/>
                                    <w:jc w:val="right"/>
                                  </w:trPr>
                                  <w:tc>
                                    <w:tcPr>
                                      <w:tcW w:w="1666" w:type="pct"/>
                                    </w:tcPr>
                                    <w:p w14:paraId="50B09326" w14:textId="77777777" w:rsidR="000313DE" w:rsidRDefault="000313DE"/>
                                  </w:tc>
                                  <w:tc>
                                    <w:tcPr>
                                      <w:tcW w:w="1667" w:type="pct"/>
                                    </w:tcPr>
                                    <w:p w14:paraId="2109F38C" w14:textId="77777777" w:rsidR="000313DE" w:rsidRDefault="000313DE"/>
                                  </w:tc>
                                  <w:tc>
                                    <w:tcPr>
                                      <w:tcW w:w="1667" w:type="pct"/>
                                    </w:tcPr>
                                    <w:p w14:paraId="15D0F410" w14:textId="77777777" w:rsidR="000313DE" w:rsidRDefault="000313DE"/>
                                  </w:tc>
                                </w:tr>
                                <w:tr w:rsidR="000313DE" w14:paraId="65DE1B17" w14:textId="77777777">
                                  <w:trPr>
                                    <w:jc w:val="right"/>
                                  </w:trPr>
                                  <w:tc>
                                    <w:tcPr>
                                      <w:tcW w:w="1666" w:type="pct"/>
                                      <w:tcMar>
                                        <w:bottom w:w="144" w:type="dxa"/>
                                      </w:tcMar>
                                    </w:tcPr>
                                    <w:p w14:paraId="2282A342" w14:textId="77777777"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+30 6978089151</w:t>
                                          </w:r>
                                        </w:sdtContent>
                                      </w:sdt>
                                    </w:p>
                                  </w:tc>
                                  <w:tc>
                                    <w:tcPr>
                                      <w:tcW w:w="1667" w:type="pct"/>
                                      <w:tcMar>
                                        <w:bottom w:w="144" w:type="dxa"/>
                                      </w:tcMar>
                                    </w:tcPr>
                                    <w:p w14:paraId="08BDE2D6" w14:textId="77777777"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14:paraId="77B3E6A2" w14:textId="77777777" w:rsidR="000313DE" w:rsidRDefault="000313DE">
                                          <w:pPr>
                                            <w:pStyle w:val="Footer"/>
                                          </w:pPr>
                                          <w:r>
                                            <w:t>https://cr0wsplace.com</w:t>
                                          </w:r>
                                        </w:p>
                                      </w:sdtContent>
                                    </w:sdt>
                                    <w:p w14:paraId="4BA3CC36" w14:textId="77777777" w:rsidR="000313DE" w:rsidRDefault="000313DE" w:rsidP="008E14E4">
                                      <w:pPr>
                                        <w:pStyle w:val="Footer"/>
                                        <w:ind w:left="0"/>
                                      </w:pPr>
                                    </w:p>
                                  </w:tc>
                                </w:tr>
                                <w:tr w:rsidR="000313DE" w14:paraId="39807B86" w14:textId="77777777">
                                  <w:trPr>
                                    <w:trHeight w:hRule="exact" w:val="86"/>
                                    <w:jc w:val="right"/>
                                  </w:trPr>
                                  <w:tc>
                                    <w:tcPr>
                                      <w:tcW w:w="1666" w:type="pct"/>
                                      <w:shd w:val="clear" w:color="auto" w:fill="000000" w:themeFill="text1"/>
                                    </w:tcPr>
                                    <w:p w14:paraId="14C23BA4" w14:textId="77777777" w:rsidR="000313DE" w:rsidRDefault="000313DE">
                                      <w:pPr>
                                        <w:pStyle w:val="Footer"/>
                                      </w:pPr>
                                    </w:p>
                                  </w:tc>
                                  <w:tc>
                                    <w:tcPr>
                                      <w:tcW w:w="1667" w:type="pct"/>
                                      <w:shd w:val="clear" w:color="auto" w:fill="000000" w:themeFill="text1"/>
                                    </w:tcPr>
                                    <w:p w14:paraId="7A76C6D6" w14:textId="77777777" w:rsidR="000313DE" w:rsidRDefault="000313DE">
                                      <w:pPr>
                                        <w:pStyle w:val="Footer"/>
                                      </w:pPr>
                                    </w:p>
                                  </w:tc>
                                  <w:tc>
                                    <w:tcPr>
                                      <w:tcW w:w="1667" w:type="pct"/>
                                      <w:shd w:val="clear" w:color="auto" w:fill="000000" w:themeFill="text1"/>
                                    </w:tcPr>
                                    <w:p w14:paraId="39B6EBCA" w14:textId="77777777" w:rsidR="000313DE" w:rsidRDefault="000313DE">
                                      <w:pPr>
                                        <w:pStyle w:val="Footer"/>
                                      </w:pPr>
                                    </w:p>
                                  </w:tc>
                                </w:tr>
                              </w:tbl>
                              <w:p w14:paraId="110FA70A" w14:textId="77777777" w:rsidR="000313DE" w:rsidRDefault="000313DE">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5C031746"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14:paraId="46EB6C8F" w14:textId="77777777" w:rsidR="000313DE" w:rsidRDefault="00597F8F">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EndPr/>
                            <w:sdtContent>
                              <w:r w:rsidR="000313DE">
                                <w:t>Thomas Sermpinis – Oswinds AUTh Team</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0313DE" w14:paraId="0C2FD81E" w14:textId="77777777">
                            <w:trPr>
                              <w:trHeight w:hRule="exact" w:val="144"/>
                              <w:jc w:val="right"/>
                            </w:trPr>
                            <w:tc>
                              <w:tcPr>
                                <w:tcW w:w="1666" w:type="pct"/>
                              </w:tcPr>
                              <w:p w14:paraId="50B09326" w14:textId="77777777" w:rsidR="000313DE" w:rsidRDefault="000313DE"/>
                            </w:tc>
                            <w:tc>
                              <w:tcPr>
                                <w:tcW w:w="1667" w:type="pct"/>
                              </w:tcPr>
                              <w:p w14:paraId="2109F38C" w14:textId="77777777" w:rsidR="000313DE" w:rsidRDefault="000313DE"/>
                            </w:tc>
                            <w:tc>
                              <w:tcPr>
                                <w:tcW w:w="1667" w:type="pct"/>
                              </w:tcPr>
                              <w:p w14:paraId="15D0F410" w14:textId="77777777" w:rsidR="000313DE" w:rsidRDefault="000313DE"/>
                            </w:tc>
                          </w:tr>
                          <w:tr w:rsidR="000313DE" w14:paraId="65DE1B17" w14:textId="77777777">
                            <w:trPr>
                              <w:jc w:val="right"/>
                            </w:trPr>
                            <w:tc>
                              <w:tcPr>
                                <w:tcW w:w="1666" w:type="pct"/>
                                <w:tcMar>
                                  <w:bottom w:w="144" w:type="dxa"/>
                                </w:tcMar>
                              </w:tcPr>
                              <w:p w14:paraId="2282A342" w14:textId="77777777" w:rsidR="000313DE" w:rsidRDefault="000313DE" w:rsidP="008E14E4">
                                <w:pPr>
                                  <w:pStyle w:val="Footer"/>
                                </w:pPr>
                                <w:r>
                                  <w:rPr>
                                    <w:b/>
                                    <w:bCs/>
                                  </w:rPr>
                                  <w:t>Tel</w:t>
                                </w:r>
                                <w:r>
                                  <w:t xml:space="preserve"> </w:t>
                                </w:r>
                                <w:sdt>
                                  <w:sdtPr>
                                    <w:alias w:val="Telephone"/>
                                    <w:tag w:val=""/>
                                    <w:id w:val="130763847"/>
                                    <w:dataBinding w:prefixMappings="xmlns:ns0='http://schemas.microsoft.com/office/2006/coverPageProps' " w:xpath="/ns0:CoverPageProperties[1]/ns0:CompanyPhone[1]" w:storeItemID="{55AF091B-3C7A-41E3-B477-F2FDAA23CFDA}"/>
                                    <w:text/>
                                  </w:sdtPr>
                                  <w:sdtEndPr/>
                                  <w:sdtContent>
                                    <w:r>
                                      <w:t>+30 6978089151</w:t>
                                    </w:r>
                                  </w:sdtContent>
                                </w:sdt>
                              </w:p>
                            </w:tc>
                            <w:tc>
                              <w:tcPr>
                                <w:tcW w:w="1667" w:type="pct"/>
                                <w:tcMar>
                                  <w:bottom w:w="144" w:type="dxa"/>
                                </w:tcMar>
                              </w:tcPr>
                              <w:p w14:paraId="08BDE2D6" w14:textId="77777777" w:rsidR="000313DE" w:rsidRDefault="00D631E0" w:rsidP="008E14E4">
                                <w:pPr>
                                  <w:pStyle w:val="Footer"/>
                                  <w:ind w:left="0"/>
                                </w:pPr>
                                <w:r>
                                  <w:t>serbinistom007@gmail.com</w:t>
                                </w:r>
                              </w:p>
                            </w:tc>
                            <w:tc>
                              <w:tcPr>
                                <w:tcW w:w="1667" w:type="pct"/>
                                <w:tcMar>
                                  <w:bottom w:w="144" w:type="dxa"/>
                                </w:tcMar>
                              </w:tcPr>
                              <w:sdt>
                                <w:sdt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14:paraId="77B3E6A2" w14:textId="77777777" w:rsidR="000313DE" w:rsidRDefault="000313DE">
                                    <w:pPr>
                                      <w:pStyle w:val="Footer"/>
                                    </w:pPr>
                                    <w:r>
                                      <w:t>https://cr0wsplace.com</w:t>
                                    </w:r>
                                  </w:p>
                                </w:sdtContent>
                              </w:sdt>
                              <w:p w14:paraId="4BA3CC36" w14:textId="77777777" w:rsidR="000313DE" w:rsidRDefault="000313DE" w:rsidP="008E14E4">
                                <w:pPr>
                                  <w:pStyle w:val="Footer"/>
                                  <w:ind w:left="0"/>
                                </w:pPr>
                              </w:p>
                            </w:tc>
                          </w:tr>
                          <w:tr w:rsidR="000313DE" w14:paraId="39807B86" w14:textId="77777777">
                            <w:trPr>
                              <w:trHeight w:hRule="exact" w:val="86"/>
                              <w:jc w:val="right"/>
                            </w:trPr>
                            <w:tc>
                              <w:tcPr>
                                <w:tcW w:w="1666" w:type="pct"/>
                                <w:shd w:val="clear" w:color="auto" w:fill="000000" w:themeFill="text1"/>
                              </w:tcPr>
                              <w:p w14:paraId="14C23BA4" w14:textId="77777777" w:rsidR="000313DE" w:rsidRDefault="000313DE">
                                <w:pPr>
                                  <w:pStyle w:val="Footer"/>
                                </w:pPr>
                              </w:p>
                            </w:tc>
                            <w:tc>
                              <w:tcPr>
                                <w:tcW w:w="1667" w:type="pct"/>
                                <w:shd w:val="clear" w:color="auto" w:fill="000000" w:themeFill="text1"/>
                              </w:tcPr>
                              <w:p w14:paraId="7A76C6D6" w14:textId="77777777" w:rsidR="000313DE" w:rsidRDefault="000313DE">
                                <w:pPr>
                                  <w:pStyle w:val="Footer"/>
                                </w:pPr>
                              </w:p>
                            </w:tc>
                            <w:tc>
                              <w:tcPr>
                                <w:tcW w:w="1667" w:type="pct"/>
                                <w:shd w:val="clear" w:color="auto" w:fill="000000" w:themeFill="text1"/>
                              </w:tcPr>
                              <w:p w14:paraId="39B6EBCA" w14:textId="77777777" w:rsidR="000313DE" w:rsidRDefault="000313DE">
                                <w:pPr>
                                  <w:pStyle w:val="Footer"/>
                                </w:pPr>
                              </w:p>
                            </w:tc>
                          </w:tr>
                        </w:tbl>
                        <w:p w14:paraId="110FA70A" w14:textId="77777777" w:rsidR="000313DE" w:rsidRDefault="000313DE">
                          <w:pPr>
                            <w:pStyle w:val="NoSpacing"/>
                          </w:pPr>
                        </w:p>
                      </w:txbxContent>
                    </v:textbox>
                    <w10:wrap type="square" anchorx="page" anchory="margin"/>
                  </v:shape>
                </w:pict>
              </mc:Fallback>
            </mc:AlternateContent>
          </w:r>
        </w:p>
        <w:p w14:paraId="6DF8656C" w14:textId="77777777" w:rsidR="006C456E" w:rsidRDefault="000B626A">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6D57D126" w14:textId="77777777" w:rsidR="006C456E" w:rsidRDefault="000B626A">
          <w:pPr>
            <w:pStyle w:val="TOCHeading"/>
          </w:pPr>
          <w:r>
            <w:t>Contents</w:t>
          </w:r>
        </w:p>
        <w:p w14:paraId="2AC76ABC" w14:textId="44827378" w:rsidR="00011749" w:rsidRDefault="000B626A">
          <w:pPr>
            <w:pStyle w:val="TOC1"/>
            <w:rPr>
              <w:rFonts w:eastAsiaTheme="minorEastAsia"/>
              <w:color w:val="auto"/>
              <w:kern w:val="0"/>
              <w:sz w:val="24"/>
              <w:szCs w:val="24"/>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534286473" w:history="1">
            <w:r w:rsidR="00011749" w:rsidRPr="00D174E1">
              <w:rPr>
                <w:rStyle w:val="Hyperlink"/>
              </w:rPr>
              <w:t>Introduction</w:t>
            </w:r>
            <w:r w:rsidR="00011749">
              <w:rPr>
                <w:webHidden/>
              </w:rPr>
              <w:tab/>
            </w:r>
            <w:r w:rsidR="00011749">
              <w:rPr>
                <w:webHidden/>
              </w:rPr>
              <w:fldChar w:fldCharType="begin"/>
            </w:r>
            <w:r w:rsidR="00011749">
              <w:rPr>
                <w:webHidden/>
              </w:rPr>
              <w:instrText xml:space="preserve"> PAGEREF _Toc534286473 \h </w:instrText>
            </w:r>
            <w:r w:rsidR="00011749">
              <w:rPr>
                <w:webHidden/>
              </w:rPr>
            </w:r>
            <w:r w:rsidR="00011749">
              <w:rPr>
                <w:webHidden/>
              </w:rPr>
              <w:fldChar w:fldCharType="separate"/>
            </w:r>
            <w:r w:rsidR="00011749">
              <w:rPr>
                <w:webHidden/>
              </w:rPr>
              <w:t>1</w:t>
            </w:r>
            <w:r w:rsidR="00011749">
              <w:rPr>
                <w:webHidden/>
              </w:rPr>
              <w:fldChar w:fldCharType="end"/>
            </w:r>
          </w:hyperlink>
        </w:p>
        <w:p w14:paraId="3F5687FD" w14:textId="42E8FC1E" w:rsidR="00011749" w:rsidRDefault="00597F8F">
          <w:pPr>
            <w:pStyle w:val="TOC1"/>
            <w:rPr>
              <w:rFonts w:eastAsiaTheme="minorEastAsia"/>
              <w:color w:val="auto"/>
              <w:kern w:val="0"/>
              <w:sz w:val="24"/>
              <w:szCs w:val="24"/>
              <w:lang w:eastAsia="en-US"/>
            </w:rPr>
          </w:pPr>
          <w:hyperlink w:anchor="_Toc534286474" w:history="1">
            <w:r w:rsidR="00011749" w:rsidRPr="00D174E1">
              <w:rPr>
                <w:rStyle w:val="Hyperlink"/>
              </w:rPr>
              <w:t>Overall Description</w:t>
            </w:r>
            <w:r w:rsidR="00011749">
              <w:rPr>
                <w:webHidden/>
              </w:rPr>
              <w:tab/>
            </w:r>
            <w:r w:rsidR="00011749">
              <w:rPr>
                <w:webHidden/>
              </w:rPr>
              <w:fldChar w:fldCharType="begin"/>
            </w:r>
            <w:r w:rsidR="00011749">
              <w:rPr>
                <w:webHidden/>
              </w:rPr>
              <w:instrText xml:space="preserve"> PAGEREF _Toc534286474 \h </w:instrText>
            </w:r>
            <w:r w:rsidR="00011749">
              <w:rPr>
                <w:webHidden/>
              </w:rPr>
            </w:r>
            <w:r w:rsidR="00011749">
              <w:rPr>
                <w:webHidden/>
              </w:rPr>
              <w:fldChar w:fldCharType="separate"/>
            </w:r>
            <w:r w:rsidR="00011749">
              <w:rPr>
                <w:webHidden/>
              </w:rPr>
              <w:t>2</w:t>
            </w:r>
            <w:r w:rsidR="00011749">
              <w:rPr>
                <w:webHidden/>
              </w:rPr>
              <w:fldChar w:fldCharType="end"/>
            </w:r>
          </w:hyperlink>
        </w:p>
        <w:p w14:paraId="75ABB8A4" w14:textId="710780B3" w:rsidR="00011749" w:rsidRDefault="00597F8F">
          <w:pPr>
            <w:pStyle w:val="TOC1"/>
            <w:rPr>
              <w:rFonts w:eastAsiaTheme="minorEastAsia"/>
              <w:color w:val="auto"/>
              <w:kern w:val="0"/>
              <w:sz w:val="24"/>
              <w:szCs w:val="24"/>
              <w:lang w:eastAsia="en-US"/>
            </w:rPr>
          </w:pPr>
          <w:hyperlink w:anchor="_Toc534286475" w:history="1">
            <w:r w:rsidR="00011749" w:rsidRPr="00D174E1">
              <w:rPr>
                <w:rStyle w:val="Hyperlink"/>
              </w:rPr>
              <w:t>Platform Characteristics</w:t>
            </w:r>
            <w:r w:rsidR="00011749">
              <w:rPr>
                <w:webHidden/>
              </w:rPr>
              <w:tab/>
            </w:r>
            <w:r w:rsidR="00011749">
              <w:rPr>
                <w:webHidden/>
              </w:rPr>
              <w:fldChar w:fldCharType="begin"/>
            </w:r>
            <w:r w:rsidR="00011749">
              <w:rPr>
                <w:webHidden/>
              </w:rPr>
              <w:instrText xml:space="preserve"> PAGEREF _Toc534286475 \h </w:instrText>
            </w:r>
            <w:r w:rsidR="00011749">
              <w:rPr>
                <w:webHidden/>
              </w:rPr>
            </w:r>
            <w:r w:rsidR="00011749">
              <w:rPr>
                <w:webHidden/>
              </w:rPr>
              <w:fldChar w:fldCharType="separate"/>
            </w:r>
            <w:r w:rsidR="00011749">
              <w:rPr>
                <w:webHidden/>
              </w:rPr>
              <w:t>4</w:t>
            </w:r>
            <w:r w:rsidR="00011749">
              <w:rPr>
                <w:webHidden/>
              </w:rPr>
              <w:fldChar w:fldCharType="end"/>
            </w:r>
          </w:hyperlink>
        </w:p>
        <w:p w14:paraId="57D77392" w14:textId="7821F1E9" w:rsidR="00011749" w:rsidRDefault="00597F8F">
          <w:pPr>
            <w:pStyle w:val="TOC1"/>
            <w:rPr>
              <w:rFonts w:eastAsiaTheme="minorEastAsia"/>
              <w:color w:val="auto"/>
              <w:kern w:val="0"/>
              <w:sz w:val="24"/>
              <w:szCs w:val="24"/>
              <w:lang w:eastAsia="en-US"/>
            </w:rPr>
          </w:pPr>
          <w:hyperlink w:anchor="_Toc534286476" w:history="1">
            <w:r w:rsidR="00011749" w:rsidRPr="00D174E1">
              <w:rPr>
                <w:rStyle w:val="Hyperlink"/>
              </w:rPr>
              <w:t>Installation and Execution Instructions</w:t>
            </w:r>
            <w:r w:rsidR="00011749">
              <w:rPr>
                <w:webHidden/>
              </w:rPr>
              <w:tab/>
            </w:r>
            <w:r w:rsidR="00011749">
              <w:rPr>
                <w:webHidden/>
              </w:rPr>
              <w:fldChar w:fldCharType="begin"/>
            </w:r>
            <w:r w:rsidR="00011749">
              <w:rPr>
                <w:webHidden/>
              </w:rPr>
              <w:instrText xml:space="preserve"> PAGEREF _Toc534286476 \h </w:instrText>
            </w:r>
            <w:r w:rsidR="00011749">
              <w:rPr>
                <w:webHidden/>
              </w:rPr>
            </w:r>
            <w:r w:rsidR="00011749">
              <w:rPr>
                <w:webHidden/>
              </w:rPr>
              <w:fldChar w:fldCharType="separate"/>
            </w:r>
            <w:r w:rsidR="00011749">
              <w:rPr>
                <w:webHidden/>
              </w:rPr>
              <w:t>6</w:t>
            </w:r>
            <w:r w:rsidR="00011749">
              <w:rPr>
                <w:webHidden/>
              </w:rPr>
              <w:fldChar w:fldCharType="end"/>
            </w:r>
          </w:hyperlink>
        </w:p>
        <w:p w14:paraId="7F799BF3" w14:textId="66378FFB" w:rsidR="00011749" w:rsidRDefault="00597F8F">
          <w:pPr>
            <w:pStyle w:val="TOC1"/>
            <w:rPr>
              <w:rFonts w:eastAsiaTheme="minorEastAsia"/>
              <w:color w:val="auto"/>
              <w:kern w:val="0"/>
              <w:sz w:val="24"/>
              <w:szCs w:val="24"/>
              <w:lang w:eastAsia="en-US"/>
            </w:rPr>
          </w:pPr>
          <w:hyperlink w:anchor="_Toc534286477" w:history="1">
            <w:r w:rsidR="00011749" w:rsidRPr="00D174E1">
              <w:rPr>
                <w:rStyle w:val="Hyperlink"/>
              </w:rPr>
              <w:t>Ethereum Alternative Implementation</w:t>
            </w:r>
            <w:r w:rsidR="00011749">
              <w:rPr>
                <w:webHidden/>
              </w:rPr>
              <w:tab/>
            </w:r>
            <w:r w:rsidR="00011749">
              <w:rPr>
                <w:webHidden/>
              </w:rPr>
              <w:fldChar w:fldCharType="begin"/>
            </w:r>
            <w:r w:rsidR="00011749">
              <w:rPr>
                <w:webHidden/>
              </w:rPr>
              <w:instrText xml:space="preserve"> PAGEREF _Toc534286477 \h </w:instrText>
            </w:r>
            <w:r w:rsidR="00011749">
              <w:rPr>
                <w:webHidden/>
              </w:rPr>
            </w:r>
            <w:r w:rsidR="00011749">
              <w:rPr>
                <w:webHidden/>
              </w:rPr>
              <w:fldChar w:fldCharType="separate"/>
            </w:r>
            <w:r w:rsidR="00011749">
              <w:rPr>
                <w:webHidden/>
              </w:rPr>
              <w:t>7</w:t>
            </w:r>
            <w:r w:rsidR="00011749">
              <w:rPr>
                <w:webHidden/>
              </w:rPr>
              <w:fldChar w:fldCharType="end"/>
            </w:r>
          </w:hyperlink>
        </w:p>
        <w:p w14:paraId="7760B967" w14:textId="2AE3B2F4" w:rsidR="00011749" w:rsidRDefault="00597F8F">
          <w:pPr>
            <w:pStyle w:val="TOC1"/>
            <w:rPr>
              <w:rFonts w:eastAsiaTheme="minorEastAsia"/>
              <w:color w:val="auto"/>
              <w:kern w:val="0"/>
              <w:sz w:val="24"/>
              <w:szCs w:val="24"/>
              <w:lang w:eastAsia="en-US"/>
            </w:rPr>
          </w:pPr>
          <w:hyperlink w:anchor="_Toc534286478" w:history="1">
            <w:r w:rsidR="00011749" w:rsidRPr="00D174E1">
              <w:rPr>
                <w:rStyle w:val="Hyperlink"/>
              </w:rPr>
              <w:t>Comparison</w:t>
            </w:r>
            <w:r w:rsidR="00011749">
              <w:rPr>
                <w:webHidden/>
              </w:rPr>
              <w:tab/>
            </w:r>
            <w:r w:rsidR="00011749">
              <w:rPr>
                <w:webHidden/>
              </w:rPr>
              <w:fldChar w:fldCharType="begin"/>
            </w:r>
            <w:r w:rsidR="00011749">
              <w:rPr>
                <w:webHidden/>
              </w:rPr>
              <w:instrText xml:space="preserve"> PAGEREF _Toc534286478 \h </w:instrText>
            </w:r>
            <w:r w:rsidR="00011749">
              <w:rPr>
                <w:webHidden/>
              </w:rPr>
            </w:r>
            <w:r w:rsidR="00011749">
              <w:rPr>
                <w:webHidden/>
              </w:rPr>
              <w:fldChar w:fldCharType="separate"/>
            </w:r>
            <w:r w:rsidR="00011749">
              <w:rPr>
                <w:webHidden/>
              </w:rPr>
              <w:t>8</w:t>
            </w:r>
            <w:r w:rsidR="00011749">
              <w:rPr>
                <w:webHidden/>
              </w:rPr>
              <w:fldChar w:fldCharType="end"/>
            </w:r>
          </w:hyperlink>
        </w:p>
        <w:p w14:paraId="54B595A2" w14:textId="085F4A73" w:rsidR="00011749" w:rsidRDefault="00597F8F">
          <w:pPr>
            <w:pStyle w:val="TOC1"/>
            <w:rPr>
              <w:rFonts w:eastAsiaTheme="minorEastAsia"/>
              <w:color w:val="auto"/>
              <w:kern w:val="0"/>
              <w:sz w:val="24"/>
              <w:szCs w:val="24"/>
              <w:lang w:eastAsia="en-US"/>
            </w:rPr>
          </w:pPr>
          <w:hyperlink w:anchor="_Toc534286479" w:history="1">
            <w:r w:rsidR="00011749" w:rsidRPr="00D174E1">
              <w:rPr>
                <w:rStyle w:val="Hyperlink"/>
              </w:rPr>
              <w:t>Contact Information</w:t>
            </w:r>
            <w:r w:rsidR="00011749">
              <w:rPr>
                <w:webHidden/>
              </w:rPr>
              <w:tab/>
            </w:r>
            <w:r w:rsidR="00011749">
              <w:rPr>
                <w:webHidden/>
              </w:rPr>
              <w:fldChar w:fldCharType="begin"/>
            </w:r>
            <w:r w:rsidR="00011749">
              <w:rPr>
                <w:webHidden/>
              </w:rPr>
              <w:instrText xml:space="preserve"> PAGEREF _Toc534286479 \h </w:instrText>
            </w:r>
            <w:r w:rsidR="00011749">
              <w:rPr>
                <w:webHidden/>
              </w:rPr>
            </w:r>
            <w:r w:rsidR="00011749">
              <w:rPr>
                <w:webHidden/>
              </w:rPr>
              <w:fldChar w:fldCharType="separate"/>
            </w:r>
            <w:r w:rsidR="00011749">
              <w:rPr>
                <w:webHidden/>
              </w:rPr>
              <w:t>9</w:t>
            </w:r>
            <w:r w:rsidR="00011749">
              <w:rPr>
                <w:webHidden/>
              </w:rPr>
              <w:fldChar w:fldCharType="end"/>
            </w:r>
          </w:hyperlink>
        </w:p>
        <w:p w14:paraId="5470EDF3" w14:textId="676F100B" w:rsidR="006C456E" w:rsidRDefault="000B626A">
          <w:pPr>
            <w:spacing w:before="40" w:after="160" w:line="288" w:lineRule="auto"/>
            <w:rPr>
              <w:b/>
              <w:bCs/>
              <w:noProof/>
            </w:rPr>
          </w:pPr>
          <w:r>
            <w:fldChar w:fldCharType="end"/>
          </w:r>
        </w:p>
      </w:sdtContent>
    </w:sdt>
    <w:p w14:paraId="0B655D6B" w14:textId="77777777" w:rsidR="006C456E" w:rsidRDefault="006C456E"/>
    <w:p w14:paraId="4ABD990D" w14:textId="77777777" w:rsidR="006C456E" w:rsidRPr="00D631E0" w:rsidRDefault="006C456E">
      <w:pPr>
        <w:sectPr w:rsidR="006C456E" w:rsidRPr="00D631E0">
          <w:headerReference w:type="default" r:id="rId10"/>
          <w:pgSz w:w="12240" w:h="15840" w:code="1"/>
          <w:pgMar w:top="1080" w:right="720" w:bottom="720" w:left="3096" w:header="1080" w:footer="720" w:gutter="0"/>
          <w:pgNumType w:fmt="lowerRoman" w:start="0"/>
          <w:cols w:space="708"/>
          <w:titlePg/>
          <w:docGrid w:linePitch="360"/>
        </w:sectPr>
      </w:pPr>
    </w:p>
    <w:p w14:paraId="66A576FD" w14:textId="77777777" w:rsidR="006C456E" w:rsidRDefault="008E14E4">
      <w:pPr>
        <w:pStyle w:val="Heading1"/>
      </w:pPr>
      <w:bookmarkStart w:id="0" w:name="_Toc534286473"/>
      <w:r>
        <w:lastRenderedPageBreak/>
        <w:t>Introduction</w:t>
      </w:r>
      <w:bookmarkEnd w:id="0"/>
    </w:p>
    <w:p w14:paraId="74D2BDFF" w14:textId="77777777" w:rsidR="005E6CB0" w:rsidRDefault="005E6CB0">
      <w:pPr>
        <w:pStyle w:val="Heading2"/>
      </w:pPr>
    </w:p>
    <w:p w14:paraId="53CFC3AA" w14:textId="77777777" w:rsidR="006C456E" w:rsidRDefault="00066A57">
      <w:pPr>
        <w:pStyle w:val="Heading2"/>
      </w:pPr>
      <w:r>
        <w:t>Purpose</w:t>
      </w:r>
    </w:p>
    <w:p w14:paraId="64923D7A" w14:textId="77777777" w:rsidR="00997291" w:rsidRPr="005E6CB0" w:rsidRDefault="00066A57" w:rsidP="00066A57">
      <w:pPr>
        <w:rPr>
          <w:sz w:val="24"/>
        </w:rPr>
      </w:pPr>
      <w:r w:rsidRPr="005E6CB0">
        <w:rPr>
          <w:sz w:val="24"/>
        </w:rPr>
        <w:t>The purpose of this document is to describe the exact specifications of the Hyperledger voting platform developed under the Horizon 2020 programme, PTwist, in order to support and expand the capabilities of the system.</w:t>
      </w:r>
    </w:p>
    <w:p w14:paraId="594D60AA" w14:textId="77777777" w:rsidR="006C456E" w:rsidRDefault="00066A57">
      <w:pPr>
        <w:pStyle w:val="Heading2"/>
      </w:pPr>
      <w:r>
        <w:t>Project Scope</w:t>
      </w:r>
    </w:p>
    <w:p w14:paraId="08823074" w14:textId="77777777" w:rsidR="006C456E" w:rsidRPr="005E6CB0" w:rsidRDefault="00066A57">
      <w:pPr>
        <w:rPr>
          <w:sz w:val="24"/>
        </w:rPr>
      </w:pPr>
      <w:r w:rsidRPr="005E6CB0">
        <w:rPr>
          <w:sz w:val="24"/>
        </w:rPr>
        <w:t xml:space="preserve">This project includes decentralized voting capabilities to support the decentralized addition of new organizations in the final Plastic Twist network. It uses the blockchain technology </w:t>
      </w:r>
      <w:r w:rsidR="00A5318B" w:rsidRPr="005E6CB0">
        <w:rPr>
          <w:sz w:val="24"/>
        </w:rPr>
        <w:t>to</w:t>
      </w:r>
      <w:r w:rsidRPr="005E6CB0">
        <w:rPr>
          <w:sz w:val="24"/>
        </w:rPr>
        <w:t xml:space="preserve"> exploit its capabilities and the Hyperledger Fabric framework, to be easily applicable to the in</w:t>
      </w:r>
      <w:r w:rsidR="00A5318B" w:rsidRPr="005E6CB0">
        <w:rPr>
          <w:sz w:val="24"/>
        </w:rPr>
        <w:t>itial system created by Almerys. The voting system was developed with several aspects in mind, including:</w:t>
      </w:r>
    </w:p>
    <w:p w14:paraId="05898BB0" w14:textId="77777777" w:rsidR="00A5318B" w:rsidRPr="005E6CB0" w:rsidRDefault="00A5318B" w:rsidP="00A5318B">
      <w:pPr>
        <w:pStyle w:val="ListParagraph"/>
        <w:numPr>
          <w:ilvl w:val="0"/>
          <w:numId w:val="6"/>
        </w:numPr>
        <w:rPr>
          <w:sz w:val="24"/>
        </w:rPr>
      </w:pPr>
      <w:r w:rsidRPr="005E6CB0">
        <w:rPr>
          <w:sz w:val="24"/>
        </w:rPr>
        <w:t>Interoperability: The system must work with other systems in the Plastic Twist platform</w:t>
      </w:r>
    </w:p>
    <w:p w14:paraId="08C0A599" w14:textId="77777777" w:rsidR="00A5318B" w:rsidRPr="005E6CB0" w:rsidRDefault="00A5318B" w:rsidP="00A5318B">
      <w:pPr>
        <w:pStyle w:val="ListParagraph"/>
        <w:numPr>
          <w:ilvl w:val="0"/>
          <w:numId w:val="6"/>
        </w:numPr>
        <w:rPr>
          <w:sz w:val="24"/>
        </w:rPr>
      </w:pPr>
      <w:r w:rsidRPr="005E6CB0">
        <w:rPr>
          <w:sz w:val="24"/>
        </w:rPr>
        <w:t>Ease of use: Non-technical oriented users (like the pilots of Plastic Twist network) must be able to use the voting platform with ease with all the technical processes happening in the background.</w:t>
      </w:r>
    </w:p>
    <w:p w14:paraId="619D9D12" w14:textId="77777777" w:rsidR="00A5318B" w:rsidRPr="005E6CB0" w:rsidRDefault="00326283" w:rsidP="00A5318B">
      <w:pPr>
        <w:pStyle w:val="ListParagraph"/>
        <w:numPr>
          <w:ilvl w:val="0"/>
          <w:numId w:val="6"/>
        </w:numPr>
        <w:rPr>
          <w:sz w:val="24"/>
        </w:rPr>
      </w:pPr>
      <w:r w:rsidRPr="005E6CB0">
        <w:rPr>
          <w:sz w:val="24"/>
        </w:rPr>
        <w:t>Decentralization: The voting system must be completely decentralized, with no central authorities managing the votes or the new organization addition process.</w:t>
      </w:r>
    </w:p>
    <w:p w14:paraId="769FA81B" w14:textId="77777777" w:rsidR="00997291" w:rsidRPr="00997291" w:rsidRDefault="00326283" w:rsidP="00997291">
      <w:pPr>
        <w:pStyle w:val="ListParagraph"/>
        <w:numPr>
          <w:ilvl w:val="0"/>
          <w:numId w:val="6"/>
        </w:numPr>
        <w:rPr>
          <w:sz w:val="24"/>
        </w:rPr>
      </w:pPr>
      <w:r w:rsidRPr="005E6CB0">
        <w:rPr>
          <w:sz w:val="24"/>
        </w:rPr>
        <w:t xml:space="preserve">Immutability: Data like votes and new organization addition transactions have </w:t>
      </w:r>
      <w:r w:rsidR="00781723" w:rsidRPr="005E6CB0">
        <w:rPr>
          <w:sz w:val="24"/>
        </w:rPr>
        <w:t>to remain in the blockchain with no way of modification, for users to be able to query the ledger and be sure for the authenticity and integrity of the voting process.</w:t>
      </w:r>
    </w:p>
    <w:p w14:paraId="66011B94" w14:textId="77777777" w:rsidR="006C456E" w:rsidRDefault="00781723">
      <w:pPr>
        <w:pStyle w:val="Heading2"/>
      </w:pPr>
      <w:r>
        <w:t>References</w:t>
      </w:r>
    </w:p>
    <w:p w14:paraId="538BDBB3" w14:textId="77777777" w:rsidR="00997291" w:rsidRPr="00997291" w:rsidRDefault="00997291" w:rsidP="00997291">
      <w:pPr>
        <w:pStyle w:val="ListParagraph"/>
        <w:numPr>
          <w:ilvl w:val="0"/>
          <w:numId w:val="9"/>
        </w:numPr>
        <w:rPr>
          <w:sz w:val="24"/>
          <w:szCs w:val="24"/>
        </w:rPr>
      </w:pPr>
      <w:r w:rsidRPr="00997291">
        <w:rPr>
          <w:sz w:val="24"/>
          <w:szCs w:val="24"/>
        </w:rPr>
        <w:t>Platform GitHub Repo: https://github.com/Cr0wTom/New-Org-Voting-Platform</w:t>
      </w:r>
    </w:p>
    <w:p w14:paraId="37784130" w14:textId="77777777" w:rsidR="006C456E" w:rsidRDefault="00066A57">
      <w:pPr>
        <w:pStyle w:val="Heading1"/>
      </w:pPr>
      <w:bookmarkStart w:id="1" w:name="_Toc534286474"/>
      <w:r>
        <w:lastRenderedPageBreak/>
        <w:t>Overall Description</w:t>
      </w:r>
      <w:bookmarkEnd w:id="1"/>
    </w:p>
    <w:p w14:paraId="1B699C24" w14:textId="77777777" w:rsidR="00372915" w:rsidRDefault="00372915" w:rsidP="005E6CB0">
      <w:pPr>
        <w:rPr>
          <w:sz w:val="24"/>
        </w:rPr>
      </w:pPr>
    </w:p>
    <w:p w14:paraId="3D97D26B" w14:textId="77777777" w:rsidR="00372915" w:rsidRDefault="00A72F7A" w:rsidP="00372915">
      <w:pPr>
        <w:jc w:val="center"/>
        <w:rPr>
          <w:sz w:val="24"/>
        </w:rPr>
      </w:pPr>
      <w:r>
        <w:rPr>
          <w:noProof/>
          <w:sz w:val="24"/>
        </w:rPr>
        <w:drawing>
          <wp:inline distT="0" distB="0" distL="0" distR="0" wp14:anchorId="19C128C8" wp14:editId="22464FB5">
            <wp:extent cx="6858000" cy="2785745"/>
            <wp:effectExtent l="0" t="0" r="0" b="0"/>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_diag.jpg"/>
                    <pic:cNvPicPr/>
                  </pic:nvPicPr>
                  <pic:blipFill>
                    <a:blip r:embed="rId11"/>
                    <a:stretch>
                      <a:fillRect/>
                    </a:stretch>
                  </pic:blipFill>
                  <pic:spPr>
                    <a:xfrm>
                      <a:off x="0" y="0"/>
                      <a:ext cx="6858000" cy="2785745"/>
                    </a:xfrm>
                    <a:prstGeom prst="rect">
                      <a:avLst/>
                    </a:prstGeom>
                  </pic:spPr>
                </pic:pic>
              </a:graphicData>
            </a:graphic>
          </wp:inline>
        </w:drawing>
      </w:r>
      <w:r w:rsidR="00372915">
        <w:rPr>
          <w:sz w:val="24"/>
        </w:rPr>
        <w:br/>
        <w:t>Figure 1: The flow of the processes taking place in the voting platform by different organizations of the consortium.</w:t>
      </w:r>
    </w:p>
    <w:p w14:paraId="04701556" w14:textId="77777777" w:rsidR="005E6CB0" w:rsidRDefault="00D54505" w:rsidP="005E6CB0">
      <w:pPr>
        <w:rPr>
          <w:sz w:val="24"/>
        </w:rPr>
      </w:pPr>
      <w:r>
        <w:rPr>
          <w:sz w:val="24"/>
        </w:rPr>
        <w:t>The Plastic</w:t>
      </w:r>
      <w:r w:rsidR="00372915">
        <w:rPr>
          <w:sz w:val="24"/>
        </w:rPr>
        <w:t xml:space="preserve"> Twist voting platform follows a specific process to achieve the decentralized voting characteristics, which is based on the flow chart of Figure 1. The process goes as follows:</w:t>
      </w:r>
    </w:p>
    <w:p w14:paraId="5AEF3C23" w14:textId="77777777" w:rsidR="00372915" w:rsidRDefault="00017D22" w:rsidP="00372915">
      <w:pPr>
        <w:pStyle w:val="ListParagraph"/>
        <w:numPr>
          <w:ilvl w:val="0"/>
          <w:numId w:val="10"/>
        </w:numPr>
        <w:rPr>
          <w:sz w:val="24"/>
        </w:rPr>
      </w:pPr>
      <w:r>
        <w:rPr>
          <w:sz w:val="24"/>
        </w:rPr>
        <w:t xml:space="preserve">Organizations of the consortium navigate to the web </w:t>
      </w:r>
      <w:r w:rsidR="00384DD1">
        <w:rPr>
          <w:sz w:val="24"/>
        </w:rPr>
        <w:t>interface</w:t>
      </w:r>
      <w:r>
        <w:rPr>
          <w:sz w:val="24"/>
        </w:rPr>
        <w:t xml:space="preserve"> of the platform to vote for new organization addition.</w:t>
      </w:r>
    </w:p>
    <w:p w14:paraId="26E2F7E3" w14:textId="77777777" w:rsidR="00017D22" w:rsidRDefault="00017D22" w:rsidP="00372915">
      <w:pPr>
        <w:pStyle w:val="ListParagraph"/>
        <w:numPr>
          <w:ilvl w:val="0"/>
          <w:numId w:val="10"/>
        </w:numPr>
        <w:rPr>
          <w:sz w:val="24"/>
        </w:rPr>
      </w:pPr>
      <w:r>
        <w:rPr>
          <w:sz w:val="24"/>
        </w:rPr>
        <w:t xml:space="preserve">Organizations vote yes or no in the available votings of the network. </w:t>
      </w:r>
    </w:p>
    <w:p w14:paraId="6C4C8BE4" w14:textId="77777777" w:rsidR="00017D22" w:rsidRDefault="00017D22" w:rsidP="00017D22">
      <w:pPr>
        <w:pStyle w:val="ListParagraph"/>
        <w:numPr>
          <w:ilvl w:val="1"/>
          <w:numId w:val="10"/>
        </w:numPr>
        <w:rPr>
          <w:sz w:val="24"/>
        </w:rPr>
      </w:pPr>
      <w:r>
        <w:rPr>
          <w:sz w:val="24"/>
        </w:rPr>
        <w:t>If the vote is no, there is no further process.</w:t>
      </w:r>
    </w:p>
    <w:p w14:paraId="4F9F8E28" w14:textId="77777777" w:rsidR="00017D22" w:rsidRDefault="00017D22" w:rsidP="00017D22">
      <w:pPr>
        <w:pStyle w:val="ListParagraph"/>
        <w:numPr>
          <w:ilvl w:val="1"/>
          <w:numId w:val="10"/>
        </w:numPr>
        <w:rPr>
          <w:sz w:val="24"/>
        </w:rPr>
      </w:pPr>
      <w:r>
        <w:rPr>
          <w:sz w:val="24"/>
        </w:rPr>
        <w:t>If the vote is yes, the new policy gets signed and transferred to the next organization</w:t>
      </w:r>
      <w:r w:rsidR="00A72F7A">
        <w:rPr>
          <w:sz w:val="24"/>
        </w:rPr>
        <w:t xml:space="preserve">, by the </w:t>
      </w:r>
      <w:r w:rsidR="00A72F7A">
        <w:rPr>
          <w:i/>
          <w:sz w:val="24"/>
        </w:rPr>
        <w:t xml:space="preserve">New Org add script </w:t>
      </w:r>
      <w:r w:rsidR="00A72F7A">
        <w:rPr>
          <w:sz w:val="24"/>
        </w:rPr>
        <w:t>as seen in Figure 1</w:t>
      </w:r>
      <w:r>
        <w:rPr>
          <w:sz w:val="24"/>
        </w:rPr>
        <w:t>.</w:t>
      </w:r>
    </w:p>
    <w:p w14:paraId="371D76C3" w14:textId="77777777" w:rsidR="00017D22" w:rsidRDefault="00017D22" w:rsidP="00017D22">
      <w:pPr>
        <w:pStyle w:val="ListParagraph"/>
        <w:numPr>
          <w:ilvl w:val="0"/>
          <w:numId w:val="10"/>
        </w:numPr>
        <w:rPr>
          <w:sz w:val="24"/>
        </w:rPr>
      </w:pPr>
      <w:r>
        <w:rPr>
          <w:sz w:val="24"/>
        </w:rPr>
        <w:t>After the completion of the voting by the majority of the consortium members, the node setup of the organization that has been chosen by the consortium</w:t>
      </w:r>
      <w:r w:rsidR="00A72F7A">
        <w:rPr>
          <w:sz w:val="24"/>
        </w:rPr>
        <w:t xml:space="preserve"> (Organization 3 in Figure 1)</w:t>
      </w:r>
      <w:r>
        <w:rPr>
          <w:sz w:val="24"/>
        </w:rPr>
        <w:t xml:space="preserve">, automatically executes a script that signs the New Policy document and makes a transaction </w:t>
      </w:r>
      <w:r>
        <w:rPr>
          <w:sz w:val="24"/>
        </w:rPr>
        <w:lastRenderedPageBreak/>
        <w:t>for the new policy to get executed in the network and be distributed to the members of the consortium.</w:t>
      </w:r>
    </w:p>
    <w:p w14:paraId="0061F5B4" w14:textId="77777777" w:rsidR="00017D22" w:rsidRDefault="00017D22" w:rsidP="00017D22">
      <w:pPr>
        <w:rPr>
          <w:sz w:val="24"/>
        </w:rPr>
      </w:pPr>
      <w:r>
        <w:rPr>
          <w:sz w:val="24"/>
        </w:rPr>
        <w:t>Also, there is a process for new votings creation, where users navigate to the Votings page of the web interface to create a new voting or query the available votings that are active.</w:t>
      </w:r>
      <w:r w:rsidR="00A72F7A">
        <w:rPr>
          <w:sz w:val="24"/>
        </w:rPr>
        <w:t xml:space="preserve"> The process is the following:</w:t>
      </w:r>
    </w:p>
    <w:p w14:paraId="491BAC38" w14:textId="77777777" w:rsidR="00A72F7A" w:rsidRDefault="00A72F7A" w:rsidP="00A72F7A">
      <w:pPr>
        <w:pStyle w:val="ListParagraph"/>
        <w:numPr>
          <w:ilvl w:val="0"/>
          <w:numId w:val="14"/>
        </w:numPr>
        <w:rPr>
          <w:sz w:val="24"/>
        </w:rPr>
      </w:pPr>
      <w:r>
        <w:rPr>
          <w:sz w:val="24"/>
        </w:rPr>
        <w:t>The Organization that needs to start a new voting for a new organization addition to the consortium, navigates to the active_votings.html page of the platform (more information in the Platform Characteristics section) and fills the information of the new voting he wants to create.</w:t>
      </w:r>
    </w:p>
    <w:p w14:paraId="45AAB22B" w14:textId="77777777" w:rsidR="00A72F7A" w:rsidRDefault="00A72F7A" w:rsidP="00A72F7A">
      <w:pPr>
        <w:pStyle w:val="ListParagraph"/>
        <w:numPr>
          <w:ilvl w:val="0"/>
          <w:numId w:val="14"/>
        </w:numPr>
        <w:rPr>
          <w:sz w:val="24"/>
        </w:rPr>
      </w:pPr>
      <w:r>
        <w:rPr>
          <w:sz w:val="24"/>
        </w:rPr>
        <w:t>A new transaction is generated automatically using the NodeJS API which states the characteristics of the new voting.</w:t>
      </w:r>
    </w:p>
    <w:p w14:paraId="4081EAF8" w14:textId="77777777" w:rsidR="00A72F7A" w:rsidRPr="00A72F7A" w:rsidRDefault="00A72F7A" w:rsidP="00A72F7A">
      <w:pPr>
        <w:pStyle w:val="ListParagraph"/>
        <w:numPr>
          <w:ilvl w:val="0"/>
          <w:numId w:val="14"/>
        </w:numPr>
        <w:rPr>
          <w:sz w:val="24"/>
        </w:rPr>
      </w:pPr>
      <w:r>
        <w:rPr>
          <w:sz w:val="24"/>
        </w:rPr>
        <w:t xml:space="preserve">Now, users that want to vote for this voting, navigate to the vote page of the platform and select the new option from the </w:t>
      </w:r>
      <w:r w:rsidR="00C000F5">
        <w:rPr>
          <w:sz w:val="24"/>
        </w:rPr>
        <w:t>drop-down</w:t>
      </w:r>
      <w:r>
        <w:rPr>
          <w:sz w:val="24"/>
        </w:rPr>
        <w:t xml:space="preserve"> menu of the available votings.</w:t>
      </w:r>
    </w:p>
    <w:p w14:paraId="532013A5" w14:textId="77777777" w:rsidR="00372915" w:rsidRDefault="00372915" w:rsidP="005E6CB0">
      <w:pPr>
        <w:rPr>
          <w:sz w:val="24"/>
        </w:rPr>
      </w:pPr>
    </w:p>
    <w:p w14:paraId="109E7BD5" w14:textId="77777777" w:rsidR="00D54505" w:rsidRPr="00D54505" w:rsidRDefault="00D54505" w:rsidP="00D54505">
      <w:pPr>
        <w:pStyle w:val="Heading1"/>
      </w:pPr>
      <w:bookmarkStart w:id="2" w:name="_Toc534286475"/>
      <w:r>
        <w:lastRenderedPageBreak/>
        <w:t>Platform Characteristics</w:t>
      </w:r>
      <w:bookmarkEnd w:id="2"/>
    </w:p>
    <w:p w14:paraId="2B015A85" w14:textId="77777777" w:rsidR="00D54505" w:rsidRDefault="00D54505" w:rsidP="00D54505">
      <w:pPr>
        <w:rPr>
          <w:sz w:val="24"/>
        </w:rPr>
      </w:pPr>
    </w:p>
    <w:p w14:paraId="6DFA665F" w14:textId="77777777" w:rsidR="00D54505" w:rsidRDefault="00D54505" w:rsidP="00D54505">
      <w:pPr>
        <w:rPr>
          <w:sz w:val="24"/>
        </w:rPr>
      </w:pPr>
      <w:r>
        <w:rPr>
          <w:sz w:val="24"/>
        </w:rPr>
        <w:t>The platform described in this report has the following characteristics:</w:t>
      </w:r>
    </w:p>
    <w:p w14:paraId="3A364459" w14:textId="77777777" w:rsidR="00D54505" w:rsidRDefault="00D54505" w:rsidP="00D54505">
      <w:pPr>
        <w:pStyle w:val="ListParagraph"/>
        <w:numPr>
          <w:ilvl w:val="0"/>
          <w:numId w:val="7"/>
        </w:numPr>
        <w:rPr>
          <w:sz w:val="24"/>
        </w:rPr>
      </w:pPr>
      <w:r>
        <w:rPr>
          <w:sz w:val="24"/>
        </w:rPr>
        <w:t>Organization representatives (consortium members of the Plastic Twist program) can use their already owned private key obtained for the platform to:</w:t>
      </w:r>
    </w:p>
    <w:p w14:paraId="4EE8CB4B" w14:textId="77777777" w:rsidR="00D54505" w:rsidRDefault="00D54505" w:rsidP="00D54505">
      <w:pPr>
        <w:pStyle w:val="ListParagraph"/>
        <w:numPr>
          <w:ilvl w:val="1"/>
          <w:numId w:val="7"/>
        </w:numPr>
        <w:rPr>
          <w:sz w:val="24"/>
        </w:rPr>
      </w:pPr>
      <w:r>
        <w:rPr>
          <w:sz w:val="24"/>
        </w:rPr>
        <w:t>Create new votings for new organization addition in the consortium.</w:t>
      </w:r>
    </w:p>
    <w:p w14:paraId="53CBE897" w14:textId="77777777" w:rsidR="00D54505" w:rsidRDefault="00D54505" w:rsidP="00D54505">
      <w:pPr>
        <w:pStyle w:val="ListParagraph"/>
        <w:numPr>
          <w:ilvl w:val="1"/>
          <w:numId w:val="7"/>
        </w:numPr>
        <w:rPr>
          <w:sz w:val="24"/>
        </w:rPr>
      </w:pPr>
      <w:r>
        <w:rPr>
          <w:sz w:val="24"/>
        </w:rPr>
        <w:t>Vote for new organization addition in the consortium, by selecting one of the active votings.</w:t>
      </w:r>
    </w:p>
    <w:p w14:paraId="50A6DBB8" w14:textId="77777777" w:rsidR="00D54505" w:rsidRDefault="00D54505" w:rsidP="00D54505">
      <w:pPr>
        <w:pStyle w:val="ListParagraph"/>
        <w:numPr>
          <w:ilvl w:val="1"/>
          <w:numId w:val="7"/>
        </w:numPr>
        <w:rPr>
          <w:sz w:val="24"/>
        </w:rPr>
      </w:pPr>
      <w:r>
        <w:rPr>
          <w:sz w:val="24"/>
        </w:rPr>
        <w:t>Query the blockchain for past voting results.</w:t>
      </w:r>
    </w:p>
    <w:p w14:paraId="2C480D25" w14:textId="77777777" w:rsidR="00D54505" w:rsidRDefault="00D54505" w:rsidP="00D54505">
      <w:pPr>
        <w:pStyle w:val="ListParagraph"/>
        <w:numPr>
          <w:ilvl w:val="1"/>
          <w:numId w:val="7"/>
        </w:numPr>
        <w:rPr>
          <w:sz w:val="24"/>
        </w:rPr>
      </w:pPr>
      <w:r>
        <w:rPr>
          <w:sz w:val="24"/>
        </w:rPr>
        <w:t>Query the blockchain for active voting statistics.</w:t>
      </w:r>
    </w:p>
    <w:p w14:paraId="632CFC1C" w14:textId="77777777" w:rsidR="00D54505" w:rsidRDefault="00D54505" w:rsidP="00D54505">
      <w:pPr>
        <w:pStyle w:val="ListParagraph"/>
        <w:numPr>
          <w:ilvl w:val="0"/>
          <w:numId w:val="7"/>
        </w:numPr>
        <w:rPr>
          <w:sz w:val="24"/>
        </w:rPr>
      </w:pPr>
      <w:r>
        <w:rPr>
          <w:sz w:val="24"/>
        </w:rPr>
        <w:t>The platform manages new votings and votes with a smart contract that applies business logic to the decisions that are made, with no need for a central authority.</w:t>
      </w:r>
    </w:p>
    <w:p w14:paraId="4FD0BCCD" w14:textId="77777777" w:rsidR="00D54505" w:rsidRDefault="00D54505" w:rsidP="00D54505">
      <w:pPr>
        <w:pStyle w:val="ListParagraph"/>
        <w:numPr>
          <w:ilvl w:val="0"/>
          <w:numId w:val="7"/>
        </w:numPr>
        <w:rPr>
          <w:sz w:val="24"/>
        </w:rPr>
      </w:pPr>
      <w:r>
        <w:rPr>
          <w:sz w:val="24"/>
        </w:rPr>
        <w:t>The platform adds the new organization automatically when the voting finishes.</w:t>
      </w:r>
    </w:p>
    <w:p w14:paraId="15E7DD44" w14:textId="77777777" w:rsidR="00D54505" w:rsidRDefault="00D54505" w:rsidP="00D54505">
      <w:pPr>
        <w:rPr>
          <w:sz w:val="24"/>
        </w:rPr>
      </w:pPr>
      <w:r>
        <w:rPr>
          <w:sz w:val="24"/>
        </w:rPr>
        <w:t>The platform consists of two basic components:</w:t>
      </w:r>
    </w:p>
    <w:p w14:paraId="7B20368B" w14:textId="77777777" w:rsidR="00D111B7" w:rsidRPr="00834743" w:rsidRDefault="00D54505" w:rsidP="00D111B7">
      <w:pPr>
        <w:pStyle w:val="ListParagraph"/>
        <w:numPr>
          <w:ilvl w:val="0"/>
          <w:numId w:val="8"/>
        </w:numPr>
        <w:rPr>
          <w:sz w:val="24"/>
        </w:rPr>
      </w:pPr>
      <w:r>
        <w:rPr>
          <w:sz w:val="24"/>
        </w:rPr>
        <w:t xml:space="preserve">Web </w:t>
      </w:r>
      <w:r w:rsidR="00384DD1">
        <w:rPr>
          <w:sz w:val="24"/>
        </w:rPr>
        <w:t>Interface: The web interface</w:t>
      </w:r>
      <w:r>
        <w:rPr>
          <w:sz w:val="24"/>
        </w:rPr>
        <w:t xml:space="preserve"> is the part that users interact with. It comes with easy to understand </w:t>
      </w:r>
      <w:r w:rsidR="00384DD1">
        <w:rPr>
          <w:sz w:val="24"/>
        </w:rPr>
        <w:t>ui</w:t>
      </w:r>
      <w:r>
        <w:rPr>
          <w:sz w:val="24"/>
        </w:rPr>
        <w:t xml:space="preserve"> elements for voting and querying and communicates with the backend system via NodeJS code implemented in the background. The web </w:t>
      </w:r>
      <w:r w:rsidR="00384DD1">
        <w:rPr>
          <w:sz w:val="24"/>
        </w:rPr>
        <w:t>interface</w:t>
      </w:r>
      <w:r w:rsidR="00D111B7">
        <w:rPr>
          <w:sz w:val="24"/>
        </w:rPr>
        <w:t xml:space="preserve"> comes with the pages described in Table 1 bellow.</w:t>
      </w:r>
    </w:p>
    <w:p w14:paraId="1DD95F38" w14:textId="77777777" w:rsidR="00D111B7" w:rsidRPr="00D111B7" w:rsidRDefault="00D111B7" w:rsidP="00D111B7">
      <w:pPr>
        <w:rPr>
          <w:sz w:val="24"/>
        </w:rPr>
      </w:pPr>
      <w:r w:rsidRPr="00D111B7">
        <w:rPr>
          <w:i/>
          <w:sz w:val="24"/>
        </w:rPr>
        <w:t>Table 1:</w:t>
      </w:r>
      <w:r>
        <w:rPr>
          <w:sz w:val="24"/>
        </w:rPr>
        <w:t xml:space="preserve"> The pages that make up the web interface of the Plastic Twist voting platform.</w:t>
      </w:r>
    </w:p>
    <w:tbl>
      <w:tblPr>
        <w:tblStyle w:val="ListTable5Dark-Accent1"/>
        <w:tblW w:w="0" w:type="auto"/>
        <w:tblLook w:val="0000" w:firstRow="0" w:lastRow="0" w:firstColumn="0" w:lastColumn="0" w:noHBand="0" w:noVBand="0"/>
      </w:tblPr>
      <w:tblGrid>
        <w:gridCol w:w="2335"/>
        <w:gridCol w:w="8455"/>
      </w:tblGrid>
      <w:tr w:rsidR="00D111B7" w14:paraId="4F564644"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3726B066" w14:textId="77777777" w:rsidR="00D111B7" w:rsidRDefault="00D111B7" w:rsidP="00D111B7">
            <w:pPr>
              <w:rPr>
                <w:i/>
                <w:sz w:val="24"/>
              </w:rPr>
            </w:pPr>
            <w:r>
              <w:rPr>
                <w:i/>
                <w:sz w:val="24"/>
              </w:rPr>
              <w:t>i</w:t>
            </w:r>
            <w:r w:rsidRPr="007519C9">
              <w:rPr>
                <w:i/>
                <w:sz w:val="24"/>
              </w:rPr>
              <w:t>ndex.html</w:t>
            </w:r>
          </w:p>
        </w:tc>
        <w:tc>
          <w:tcPr>
            <w:cnfStyle w:val="000001000000" w:firstRow="0" w:lastRow="0" w:firstColumn="0" w:lastColumn="0" w:oddVBand="0" w:evenVBand="1" w:oddHBand="0" w:evenHBand="0" w:firstRowFirstColumn="0" w:firstRowLastColumn="0" w:lastRowFirstColumn="0" w:lastRowLastColumn="0"/>
            <w:tcW w:w="8455" w:type="dxa"/>
          </w:tcPr>
          <w:p w14:paraId="624A16B7" w14:textId="77777777" w:rsidR="00D111B7" w:rsidRPr="00A72F7A" w:rsidRDefault="00D111B7" w:rsidP="00D111B7">
            <w:pPr>
              <w:rPr>
                <w:sz w:val="24"/>
              </w:rPr>
            </w:pPr>
            <w:r w:rsidRPr="00A72F7A">
              <w:rPr>
                <w:sz w:val="24"/>
              </w:rPr>
              <w:t>Selection of the voting addition of the vote page of the platform.</w:t>
            </w:r>
          </w:p>
        </w:tc>
      </w:tr>
      <w:tr w:rsidR="00D111B7" w14:paraId="4592C679" w14:textId="77777777" w:rsidTr="00D111B7">
        <w:tc>
          <w:tcPr>
            <w:cnfStyle w:val="000010000000" w:firstRow="0" w:lastRow="0" w:firstColumn="0" w:lastColumn="0" w:oddVBand="1" w:evenVBand="0" w:oddHBand="0" w:evenHBand="0" w:firstRowFirstColumn="0" w:firstRowLastColumn="0" w:lastRowFirstColumn="0" w:lastRowLastColumn="0"/>
            <w:tcW w:w="2335" w:type="dxa"/>
          </w:tcPr>
          <w:p w14:paraId="3BD28C19" w14:textId="77777777" w:rsidR="00D111B7" w:rsidRDefault="00D111B7" w:rsidP="00D111B7">
            <w:pPr>
              <w:rPr>
                <w:i/>
                <w:sz w:val="24"/>
              </w:rPr>
            </w:pPr>
            <w:r>
              <w:rPr>
                <w:i/>
                <w:sz w:val="24"/>
              </w:rPr>
              <w:t>active_votings.html</w:t>
            </w:r>
          </w:p>
        </w:tc>
        <w:tc>
          <w:tcPr>
            <w:cnfStyle w:val="000001000000" w:firstRow="0" w:lastRow="0" w:firstColumn="0" w:lastColumn="0" w:oddVBand="0" w:evenVBand="1" w:oddHBand="0" w:evenHBand="0" w:firstRowFirstColumn="0" w:firstRowLastColumn="0" w:lastRowFirstColumn="0" w:lastRowLastColumn="0"/>
            <w:tcW w:w="8455" w:type="dxa"/>
          </w:tcPr>
          <w:p w14:paraId="17557C6B" w14:textId="77777777" w:rsidR="00D111B7" w:rsidRPr="00A72F7A" w:rsidRDefault="00D111B7" w:rsidP="00D111B7">
            <w:pPr>
              <w:rPr>
                <w:sz w:val="24"/>
              </w:rPr>
            </w:pPr>
            <w:r w:rsidRPr="00A72F7A">
              <w:rPr>
                <w:sz w:val="24"/>
              </w:rPr>
              <w:t>New voting creation by supplying the ID and the name of the new voting, and querying of the available votings that exist in the blockchain.</w:t>
            </w:r>
          </w:p>
        </w:tc>
      </w:tr>
      <w:tr w:rsidR="00D111B7" w14:paraId="5977D845" w14:textId="77777777" w:rsidTr="00D111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5" w:type="dxa"/>
          </w:tcPr>
          <w:p w14:paraId="2AD4F33D" w14:textId="77777777" w:rsidR="00D111B7" w:rsidRDefault="00D111B7" w:rsidP="00D111B7">
            <w:pPr>
              <w:rPr>
                <w:i/>
                <w:sz w:val="24"/>
              </w:rPr>
            </w:pPr>
            <w:r>
              <w:rPr>
                <w:i/>
                <w:sz w:val="24"/>
              </w:rPr>
              <w:t>voting.html</w:t>
            </w:r>
          </w:p>
        </w:tc>
        <w:tc>
          <w:tcPr>
            <w:cnfStyle w:val="000001000000" w:firstRow="0" w:lastRow="0" w:firstColumn="0" w:lastColumn="0" w:oddVBand="0" w:evenVBand="1" w:oddHBand="0" w:evenHBand="0" w:firstRowFirstColumn="0" w:firstRowLastColumn="0" w:lastRowFirstColumn="0" w:lastRowLastColumn="0"/>
            <w:tcW w:w="8455" w:type="dxa"/>
          </w:tcPr>
          <w:p w14:paraId="4684387C" w14:textId="77777777" w:rsidR="00D111B7" w:rsidRPr="00A72F7A" w:rsidRDefault="00D111B7" w:rsidP="00D111B7">
            <w:pPr>
              <w:rPr>
                <w:sz w:val="24"/>
              </w:rPr>
            </w:pPr>
            <w:r w:rsidRPr="00A72F7A">
              <w:rPr>
                <w:sz w:val="24"/>
              </w:rPr>
              <w:t>Vote for new organization addition by the user by supplying the voter name and the voting that he wants to vote in. Also, query of the votes in the blockchain and chart creation with statistics of the voting selected.</w:t>
            </w:r>
            <w:r w:rsidR="00A72F7A" w:rsidRPr="00A72F7A">
              <w:rPr>
                <w:sz w:val="24"/>
              </w:rPr>
              <w:t xml:space="preserve"> V</w:t>
            </w:r>
            <w:r w:rsidR="00A72F7A">
              <w:rPr>
                <w:sz w:val="24"/>
              </w:rPr>
              <w:t xml:space="preserve">otings get selected from a </w:t>
            </w:r>
            <w:r w:rsidR="00C000F5">
              <w:rPr>
                <w:sz w:val="24"/>
              </w:rPr>
              <w:t>drop-down</w:t>
            </w:r>
            <w:r w:rsidR="00A72F7A">
              <w:rPr>
                <w:sz w:val="24"/>
              </w:rPr>
              <w:t xml:space="preserve"> menu which gets filled by automatically querying the blockchain for active votings at the time of page load.</w:t>
            </w:r>
          </w:p>
        </w:tc>
      </w:tr>
    </w:tbl>
    <w:p w14:paraId="65B0A622" w14:textId="77777777" w:rsidR="00D111B7" w:rsidRPr="00D111B7" w:rsidRDefault="00D111B7" w:rsidP="00D111B7">
      <w:pPr>
        <w:rPr>
          <w:i/>
          <w:sz w:val="24"/>
        </w:rPr>
      </w:pPr>
    </w:p>
    <w:p w14:paraId="44E242BD" w14:textId="77777777" w:rsidR="00D54505" w:rsidRDefault="00D54505" w:rsidP="00D111B7">
      <w:pPr>
        <w:pStyle w:val="ListParagraph"/>
        <w:numPr>
          <w:ilvl w:val="0"/>
          <w:numId w:val="8"/>
        </w:numPr>
        <w:rPr>
          <w:sz w:val="24"/>
        </w:rPr>
      </w:pPr>
      <w:r>
        <w:rPr>
          <w:sz w:val="24"/>
        </w:rPr>
        <w:lastRenderedPageBreak/>
        <w:t xml:space="preserve">Backend System: The backend system uses Hyperledger fabric to communicate with the blockchain, make new transactions and query. It communicates using the NodeJS API, with a smart contract written in Go for business logic implementation. The parts of the backend system </w:t>
      </w:r>
      <w:r w:rsidR="00D111B7">
        <w:rPr>
          <w:sz w:val="24"/>
        </w:rPr>
        <w:t>can be seen in Table 2 bellow.</w:t>
      </w:r>
    </w:p>
    <w:p w14:paraId="37272514" w14:textId="77777777" w:rsidR="00D111B7" w:rsidRPr="00D111B7" w:rsidRDefault="00D111B7" w:rsidP="00D111B7">
      <w:pPr>
        <w:rPr>
          <w:sz w:val="24"/>
        </w:rPr>
      </w:pPr>
    </w:p>
    <w:p w14:paraId="73C630A0" w14:textId="77777777" w:rsidR="00D111B7" w:rsidRPr="00D111B7" w:rsidRDefault="00D111B7" w:rsidP="00D111B7">
      <w:pPr>
        <w:rPr>
          <w:sz w:val="24"/>
        </w:rPr>
      </w:pPr>
      <w:r w:rsidRPr="00D111B7">
        <w:rPr>
          <w:i/>
          <w:sz w:val="24"/>
        </w:rPr>
        <w:t>Table 2:</w:t>
      </w:r>
      <w:r>
        <w:rPr>
          <w:sz w:val="24"/>
        </w:rPr>
        <w:t xml:space="preserve"> The technical parts of the Plastic Twist platform.</w:t>
      </w:r>
    </w:p>
    <w:tbl>
      <w:tblPr>
        <w:tblStyle w:val="ListTable5Dark-Accent1"/>
        <w:tblW w:w="0" w:type="auto"/>
        <w:tblLook w:val="0080" w:firstRow="0" w:lastRow="0" w:firstColumn="1" w:lastColumn="0" w:noHBand="0" w:noVBand="0"/>
      </w:tblPr>
      <w:tblGrid>
        <w:gridCol w:w="2155"/>
        <w:gridCol w:w="8610"/>
      </w:tblGrid>
      <w:tr w:rsidR="00D631E0" w14:paraId="79DE00E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5446B74" w14:textId="77777777" w:rsidR="00D631E0" w:rsidRDefault="00D631E0" w:rsidP="00D631E0">
            <w:pPr>
              <w:rPr>
                <w:i/>
                <w:sz w:val="24"/>
              </w:rPr>
            </w:pPr>
            <w:r>
              <w:rPr>
                <w:i/>
                <w:sz w:val="24"/>
              </w:rPr>
              <w:t>create_voting.js</w:t>
            </w:r>
          </w:p>
        </w:tc>
        <w:tc>
          <w:tcPr>
            <w:cnfStyle w:val="000010000000" w:firstRow="0" w:lastRow="0" w:firstColumn="0" w:lastColumn="0" w:oddVBand="1" w:evenVBand="0" w:oddHBand="0" w:evenHBand="0" w:firstRowFirstColumn="0" w:firstRowLastColumn="0" w:lastRowFirstColumn="0" w:lastRowLastColumn="0"/>
            <w:tcW w:w="8635" w:type="dxa"/>
          </w:tcPr>
          <w:p w14:paraId="7CDB0865" w14:textId="77777777" w:rsidR="00D631E0" w:rsidRDefault="00D631E0" w:rsidP="00D631E0">
            <w:pPr>
              <w:rPr>
                <w:i/>
                <w:sz w:val="24"/>
              </w:rPr>
            </w:pPr>
            <w:r>
              <w:rPr>
                <w:sz w:val="24"/>
              </w:rPr>
              <w:t>new voting creation by the user, by calling the createVoting() function of the smart contract</w:t>
            </w:r>
          </w:p>
        </w:tc>
      </w:tr>
      <w:tr w:rsidR="00D631E0" w14:paraId="0CAF62C3"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54D67636" w14:textId="77777777" w:rsidR="00D631E0" w:rsidRDefault="00D631E0" w:rsidP="00D631E0">
            <w:pPr>
              <w:rPr>
                <w:i/>
                <w:sz w:val="24"/>
              </w:rPr>
            </w:pPr>
            <w:r>
              <w:rPr>
                <w:i/>
                <w:sz w:val="24"/>
              </w:rPr>
              <w:t>query_votings.js</w:t>
            </w:r>
          </w:p>
        </w:tc>
        <w:tc>
          <w:tcPr>
            <w:cnfStyle w:val="000010000000" w:firstRow="0" w:lastRow="0" w:firstColumn="0" w:lastColumn="0" w:oddVBand="1" w:evenVBand="0" w:oddHBand="0" w:evenHBand="0" w:firstRowFirstColumn="0" w:firstRowLastColumn="0" w:lastRowFirstColumn="0" w:lastRowLastColumn="0"/>
            <w:tcW w:w="8635" w:type="dxa"/>
          </w:tcPr>
          <w:p w14:paraId="4281E808" w14:textId="77777777" w:rsidR="00D631E0" w:rsidRPr="00D111B7" w:rsidRDefault="00D111B7" w:rsidP="00D631E0">
            <w:pPr>
              <w:rPr>
                <w:sz w:val="24"/>
              </w:rPr>
            </w:pPr>
            <w:r w:rsidRPr="00D111B7">
              <w:rPr>
                <w:sz w:val="24"/>
              </w:rPr>
              <w:t xml:space="preserve">query of available votings by the user, by calling the queryAllVotings() function of the smart contract. This function is also called by the voting page of the web </w:t>
            </w:r>
            <w:r w:rsidR="00384DD1">
              <w:rPr>
                <w:sz w:val="24"/>
              </w:rPr>
              <w:t>interface</w:t>
            </w:r>
            <w:r w:rsidRPr="00D111B7">
              <w:rPr>
                <w:sz w:val="24"/>
              </w:rPr>
              <w:t xml:space="preserve"> automatically, for the correct votings to be selected by the user.</w:t>
            </w:r>
          </w:p>
        </w:tc>
      </w:tr>
      <w:tr w:rsidR="00D631E0" w14:paraId="45FAB13F"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6C7CE0" w14:textId="77777777" w:rsidR="00D631E0" w:rsidRDefault="00D111B7" w:rsidP="00D631E0">
            <w:pPr>
              <w:rPr>
                <w:i/>
                <w:sz w:val="24"/>
              </w:rPr>
            </w:pPr>
            <w:r w:rsidRPr="00961A97">
              <w:rPr>
                <w:i/>
                <w:sz w:val="24"/>
              </w:rPr>
              <w:t>query.js</w:t>
            </w:r>
          </w:p>
        </w:tc>
        <w:tc>
          <w:tcPr>
            <w:cnfStyle w:val="000010000000" w:firstRow="0" w:lastRow="0" w:firstColumn="0" w:lastColumn="0" w:oddVBand="1" w:evenVBand="0" w:oddHBand="0" w:evenHBand="0" w:firstRowFirstColumn="0" w:firstRowLastColumn="0" w:lastRowFirstColumn="0" w:lastRowLastColumn="0"/>
            <w:tcW w:w="8635" w:type="dxa"/>
          </w:tcPr>
          <w:p w14:paraId="3FFF7365" w14:textId="77777777" w:rsidR="00D631E0" w:rsidRPr="00D111B7" w:rsidRDefault="00D111B7" w:rsidP="00D631E0">
            <w:pPr>
              <w:rPr>
                <w:sz w:val="24"/>
              </w:rPr>
            </w:pPr>
            <w:r w:rsidRPr="00D111B7">
              <w:rPr>
                <w:sz w:val="24"/>
              </w:rPr>
              <w:t>query of the votes happened in the blockchain of a certain active voting selected by the user.</w:t>
            </w:r>
          </w:p>
        </w:tc>
      </w:tr>
      <w:tr w:rsidR="00D631E0" w14:paraId="0130DBC9" w14:textId="77777777" w:rsidTr="00D111B7">
        <w:tc>
          <w:tcPr>
            <w:cnfStyle w:val="001000000000" w:firstRow="0" w:lastRow="0" w:firstColumn="1" w:lastColumn="0" w:oddVBand="0" w:evenVBand="0" w:oddHBand="0" w:evenHBand="0" w:firstRowFirstColumn="0" w:firstRowLastColumn="0" w:lastRowFirstColumn="0" w:lastRowLastColumn="0"/>
            <w:tcW w:w="2155" w:type="dxa"/>
          </w:tcPr>
          <w:p w14:paraId="3D6EA9A2" w14:textId="77777777" w:rsidR="00D631E0" w:rsidRDefault="00D111B7" w:rsidP="00D631E0">
            <w:pPr>
              <w:rPr>
                <w:i/>
                <w:sz w:val="24"/>
              </w:rPr>
            </w:pPr>
            <w:r>
              <w:rPr>
                <w:i/>
                <w:sz w:val="24"/>
              </w:rPr>
              <w:t>vote.js</w:t>
            </w:r>
          </w:p>
        </w:tc>
        <w:tc>
          <w:tcPr>
            <w:cnfStyle w:val="000010000000" w:firstRow="0" w:lastRow="0" w:firstColumn="0" w:lastColumn="0" w:oddVBand="1" w:evenVBand="0" w:oddHBand="0" w:evenHBand="0" w:firstRowFirstColumn="0" w:firstRowLastColumn="0" w:lastRowFirstColumn="0" w:lastRowLastColumn="0"/>
            <w:tcW w:w="8635" w:type="dxa"/>
          </w:tcPr>
          <w:p w14:paraId="596E8D55" w14:textId="77777777" w:rsidR="00D631E0" w:rsidRPr="00D111B7" w:rsidRDefault="00D111B7" w:rsidP="00D631E0">
            <w:pPr>
              <w:rPr>
                <w:sz w:val="24"/>
              </w:rPr>
            </w:pPr>
            <w:r w:rsidRPr="00D111B7">
              <w:rPr>
                <w:sz w:val="24"/>
              </w:rPr>
              <w:t>vote (yes or no) for new organization addition in the consortium network.</w:t>
            </w:r>
          </w:p>
        </w:tc>
      </w:tr>
      <w:tr w:rsidR="00D631E0" w14:paraId="660F864D" w14:textId="77777777" w:rsidTr="00D11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6C62B2" w14:textId="77777777" w:rsidR="00D631E0" w:rsidRDefault="00D111B7" w:rsidP="00D631E0">
            <w:pPr>
              <w:rPr>
                <w:i/>
                <w:sz w:val="24"/>
              </w:rPr>
            </w:pPr>
            <w:r>
              <w:rPr>
                <w:i/>
                <w:sz w:val="24"/>
              </w:rPr>
              <w:t>neworgadd.sh</w:t>
            </w:r>
          </w:p>
        </w:tc>
        <w:tc>
          <w:tcPr>
            <w:cnfStyle w:val="000010000000" w:firstRow="0" w:lastRow="0" w:firstColumn="0" w:lastColumn="0" w:oddVBand="1" w:evenVBand="0" w:oddHBand="0" w:evenHBand="0" w:firstRowFirstColumn="0" w:firstRowLastColumn="0" w:lastRowFirstColumn="0" w:lastRowLastColumn="0"/>
            <w:tcW w:w="8635" w:type="dxa"/>
          </w:tcPr>
          <w:p w14:paraId="3B1314BE" w14:textId="77777777" w:rsidR="00D631E0" w:rsidRPr="00D111B7" w:rsidRDefault="00D111B7" w:rsidP="00D631E0">
            <w:pPr>
              <w:rPr>
                <w:sz w:val="24"/>
              </w:rPr>
            </w:pPr>
            <w:r w:rsidRPr="00D111B7">
              <w:rPr>
                <w:sz w:val="24"/>
              </w:rPr>
              <w:t>after a user of the consortium votes yes in an active voting the neworgadd.sh script gets executed automatically, in order to sign the new transaction of the addition of the new organization with the private key of the user that voted yes.</w:t>
            </w:r>
          </w:p>
        </w:tc>
      </w:tr>
    </w:tbl>
    <w:p w14:paraId="7CA02A89" w14:textId="77777777" w:rsidR="00D631E0" w:rsidRPr="00D631E0" w:rsidRDefault="00D631E0" w:rsidP="00D631E0">
      <w:pPr>
        <w:rPr>
          <w:i/>
          <w:sz w:val="24"/>
        </w:rPr>
      </w:pPr>
    </w:p>
    <w:p w14:paraId="278CBF8F" w14:textId="77777777" w:rsidR="006C456E" w:rsidRDefault="006C456E" w:rsidP="00D54505">
      <w:pPr>
        <w:pStyle w:val="ListBullet"/>
        <w:numPr>
          <w:ilvl w:val="0"/>
          <w:numId w:val="0"/>
        </w:numPr>
      </w:pPr>
    </w:p>
    <w:p w14:paraId="5D9D991B" w14:textId="77777777" w:rsidR="006C456E" w:rsidRDefault="00076B8D">
      <w:pPr>
        <w:pStyle w:val="Heading1"/>
      </w:pPr>
      <w:bookmarkStart w:id="3" w:name="_Toc534286476"/>
      <w:r>
        <w:lastRenderedPageBreak/>
        <w:t>Installation and Execution Instructions</w:t>
      </w:r>
      <w:bookmarkEnd w:id="3"/>
    </w:p>
    <w:p w14:paraId="02077794" w14:textId="77777777" w:rsidR="00076B8D" w:rsidRDefault="00076B8D" w:rsidP="00076B8D">
      <w:pPr>
        <w:pStyle w:val="Heading2"/>
        <w:rPr>
          <w:b w:val="0"/>
          <w:sz w:val="24"/>
        </w:rPr>
      </w:pPr>
    </w:p>
    <w:p w14:paraId="73832947" w14:textId="77777777" w:rsidR="00076B8D" w:rsidRPr="00384DD1" w:rsidRDefault="00076B8D" w:rsidP="00076B8D">
      <w:pPr>
        <w:rPr>
          <w:sz w:val="24"/>
          <w:szCs w:val="24"/>
        </w:rPr>
      </w:pPr>
      <w:r w:rsidRPr="00384DD1">
        <w:rPr>
          <w:sz w:val="24"/>
          <w:szCs w:val="24"/>
        </w:rPr>
        <w:t>To execute the network for testing purposes there is a process that must be followed</w:t>
      </w:r>
      <w:r w:rsidR="00BC62FD" w:rsidRPr="00384DD1">
        <w:rPr>
          <w:sz w:val="24"/>
          <w:szCs w:val="24"/>
        </w:rPr>
        <w:t>.</w:t>
      </w:r>
      <w:r w:rsidR="00384DD1">
        <w:rPr>
          <w:sz w:val="24"/>
          <w:szCs w:val="24"/>
        </w:rPr>
        <w:t xml:space="preserve"> With </w:t>
      </w:r>
      <w:r w:rsidR="00384DD1">
        <w:rPr>
          <w:b/>
          <w:sz w:val="24"/>
          <w:szCs w:val="24"/>
        </w:rPr>
        <w:t xml:space="preserve">bold </w:t>
      </w:r>
      <w:r w:rsidR="00384DD1">
        <w:rPr>
          <w:sz w:val="24"/>
          <w:szCs w:val="24"/>
        </w:rPr>
        <w:t>letters, the exact commands to be executed are presented in the following instructions:</w:t>
      </w:r>
    </w:p>
    <w:p w14:paraId="09D371B3" w14:textId="77777777" w:rsidR="00BC62FD" w:rsidRPr="00384DD1" w:rsidRDefault="00BC62FD" w:rsidP="00BC62FD">
      <w:pPr>
        <w:pStyle w:val="ListParagraph"/>
        <w:numPr>
          <w:ilvl w:val="0"/>
          <w:numId w:val="12"/>
        </w:numPr>
        <w:rPr>
          <w:sz w:val="24"/>
          <w:szCs w:val="24"/>
        </w:rPr>
      </w:pPr>
      <w:r w:rsidRPr="00384DD1">
        <w:rPr>
          <w:sz w:val="24"/>
          <w:szCs w:val="24"/>
        </w:rPr>
        <w:t xml:space="preserve">If this is the first time of execution the </w:t>
      </w:r>
      <w:r w:rsidR="00384DD1" w:rsidRPr="00384DD1">
        <w:rPr>
          <w:sz w:val="24"/>
          <w:szCs w:val="24"/>
        </w:rPr>
        <w:t>prerequisites</w:t>
      </w:r>
      <w:r w:rsidRPr="00384DD1">
        <w:rPr>
          <w:sz w:val="24"/>
          <w:szCs w:val="24"/>
        </w:rPr>
        <w:t xml:space="preserve"> </w:t>
      </w:r>
      <w:r w:rsidR="00384DD1" w:rsidRPr="00384DD1">
        <w:rPr>
          <w:sz w:val="24"/>
          <w:szCs w:val="24"/>
        </w:rPr>
        <w:t>must</w:t>
      </w:r>
      <w:r w:rsidRPr="00384DD1">
        <w:rPr>
          <w:sz w:val="24"/>
          <w:szCs w:val="24"/>
        </w:rPr>
        <w:t xml:space="preserve"> be installed by executing </w:t>
      </w:r>
      <w:r w:rsidRPr="00384DD1">
        <w:rPr>
          <w:b/>
          <w:sz w:val="24"/>
          <w:szCs w:val="24"/>
        </w:rPr>
        <w:t xml:space="preserve">./prereqs-ubuntu.sh </w:t>
      </w:r>
      <w:r w:rsidRPr="00384DD1">
        <w:rPr>
          <w:sz w:val="24"/>
          <w:szCs w:val="24"/>
        </w:rPr>
        <w:t>in an ubuntu machine.</w:t>
      </w:r>
    </w:p>
    <w:p w14:paraId="0FBD8F9C" w14:textId="77777777" w:rsidR="00BC62FD" w:rsidRPr="00384DD1" w:rsidRDefault="00BC62FD" w:rsidP="00BC62FD">
      <w:pPr>
        <w:pStyle w:val="ListParagraph"/>
        <w:numPr>
          <w:ilvl w:val="0"/>
          <w:numId w:val="12"/>
        </w:numPr>
        <w:rPr>
          <w:sz w:val="24"/>
          <w:szCs w:val="24"/>
        </w:rPr>
      </w:pPr>
      <w:r w:rsidRPr="00384DD1">
        <w:rPr>
          <w:sz w:val="24"/>
          <w:szCs w:val="24"/>
        </w:rPr>
        <w:t xml:space="preserve">The folder of the repo has to be placed in the </w:t>
      </w:r>
      <w:r w:rsidRPr="00384DD1">
        <w:rPr>
          <w:i/>
          <w:sz w:val="24"/>
          <w:szCs w:val="24"/>
        </w:rPr>
        <w:t xml:space="preserve">fabric-samples </w:t>
      </w:r>
      <w:r w:rsidRPr="00384DD1">
        <w:rPr>
          <w:sz w:val="24"/>
          <w:szCs w:val="24"/>
        </w:rPr>
        <w:t xml:space="preserve">folder and the </w:t>
      </w:r>
      <w:r w:rsidRPr="00384DD1">
        <w:rPr>
          <w:b/>
          <w:sz w:val="24"/>
          <w:szCs w:val="24"/>
        </w:rPr>
        <w:t xml:space="preserve">voting.go </w:t>
      </w:r>
      <w:r w:rsidRPr="00384DD1">
        <w:rPr>
          <w:sz w:val="24"/>
          <w:szCs w:val="24"/>
        </w:rPr>
        <w:t xml:space="preserve">file has to be place in the folder </w:t>
      </w:r>
      <w:r w:rsidRPr="00384DD1">
        <w:rPr>
          <w:i/>
          <w:sz w:val="24"/>
          <w:szCs w:val="24"/>
        </w:rPr>
        <w:t>fabric-samples/chaincode/voting.</w:t>
      </w:r>
    </w:p>
    <w:p w14:paraId="763B1442" w14:textId="77777777" w:rsidR="00BC62FD" w:rsidRPr="00384DD1" w:rsidRDefault="00BC62FD" w:rsidP="00BC62FD">
      <w:pPr>
        <w:pStyle w:val="ListParagraph"/>
        <w:numPr>
          <w:ilvl w:val="0"/>
          <w:numId w:val="12"/>
        </w:numPr>
        <w:rPr>
          <w:sz w:val="24"/>
          <w:szCs w:val="24"/>
        </w:rPr>
      </w:pPr>
      <w:r w:rsidRPr="00384DD1">
        <w:rPr>
          <w:sz w:val="24"/>
          <w:szCs w:val="24"/>
        </w:rPr>
        <w:t xml:space="preserve">To install all the required files of NodeJs we execute </w:t>
      </w:r>
      <w:r w:rsidRPr="00384DD1">
        <w:rPr>
          <w:b/>
          <w:sz w:val="24"/>
          <w:szCs w:val="24"/>
        </w:rPr>
        <w:t>npm install</w:t>
      </w:r>
    </w:p>
    <w:p w14:paraId="538517D8" w14:textId="77777777" w:rsidR="00BC62FD" w:rsidRPr="00384DD1" w:rsidRDefault="00BC62FD" w:rsidP="00BC62FD">
      <w:pPr>
        <w:pStyle w:val="ListParagraph"/>
        <w:numPr>
          <w:ilvl w:val="0"/>
          <w:numId w:val="12"/>
        </w:numPr>
        <w:rPr>
          <w:sz w:val="24"/>
          <w:szCs w:val="24"/>
        </w:rPr>
      </w:pPr>
      <w:r w:rsidRPr="00384DD1">
        <w:rPr>
          <w:sz w:val="24"/>
          <w:szCs w:val="24"/>
        </w:rPr>
        <w:t xml:space="preserve">To start the network </w:t>
      </w:r>
      <w:r w:rsidR="00832649" w:rsidRPr="00384DD1">
        <w:rPr>
          <w:sz w:val="24"/>
          <w:szCs w:val="24"/>
        </w:rPr>
        <w:t>entities required</w:t>
      </w:r>
      <w:r w:rsidRPr="00384DD1">
        <w:rPr>
          <w:sz w:val="24"/>
          <w:szCs w:val="24"/>
        </w:rPr>
        <w:t xml:space="preserve"> for the platform, we execute </w:t>
      </w:r>
      <w:r w:rsidRPr="00384DD1">
        <w:rPr>
          <w:b/>
          <w:sz w:val="24"/>
          <w:szCs w:val="24"/>
        </w:rPr>
        <w:t>./startFabric.sh</w:t>
      </w:r>
    </w:p>
    <w:p w14:paraId="33F09AA7"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an admin identity for the network, we execute </w:t>
      </w:r>
      <w:r w:rsidRPr="00384DD1">
        <w:rPr>
          <w:b/>
          <w:sz w:val="24"/>
          <w:szCs w:val="24"/>
        </w:rPr>
        <w:t>node enrollAdmin.js</w:t>
      </w:r>
    </w:p>
    <w:p w14:paraId="3069C2B3" w14:textId="77777777" w:rsidR="00BC62FD" w:rsidRPr="00384DD1" w:rsidRDefault="00BC62FD" w:rsidP="00BC62FD">
      <w:pPr>
        <w:pStyle w:val="ListParagraph"/>
        <w:numPr>
          <w:ilvl w:val="0"/>
          <w:numId w:val="12"/>
        </w:numPr>
        <w:rPr>
          <w:sz w:val="24"/>
          <w:szCs w:val="24"/>
        </w:rPr>
      </w:pPr>
      <w:r w:rsidRPr="00384DD1">
        <w:rPr>
          <w:sz w:val="24"/>
          <w:szCs w:val="24"/>
        </w:rPr>
        <w:t xml:space="preserve">To create a second entity that will create transactions in the network, we execute </w:t>
      </w:r>
      <w:r w:rsidRPr="00384DD1">
        <w:rPr>
          <w:b/>
          <w:sz w:val="24"/>
          <w:szCs w:val="24"/>
        </w:rPr>
        <w:t xml:space="preserve">node </w:t>
      </w:r>
      <w:r w:rsidR="009E574F" w:rsidRPr="00384DD1">
        <w:rPr>
          <w:b/>
          <w:sz w:val="24"/>
          <w:szCs w:val="24"/>
        </w:rPr>
        <w:t>registerUser.js</w:t>
      </w:r>
    </w:p>
    <w:p w14:paraId="645F122F" w14:textId="77777777" w:rsidR="009E574F" w:rsidRPr="00384DD1" w:rsidRDefault="009E574F" w:rsidP="00BC62FD">
      <w:pPr>
        <w:pStyle w:val="ListParagraph"/>
        <w:numPr>
          <w:ilvl w:val="0"/>
          <w:numId w:val="12"/>
        </w:numPr>
        <w:rPr>
          <w:sz w:val="24"/>
          <w:szCs w:val="24"/>
        </w:rPr>
      </w:pPr>
      <w:r w:rsidRPr="00384DD1">
        <w:rPr>
          <w:sz w:val="24"/>
          <w:szCs w:val="24"/>
        </w:rPr>
        <w:t xml:space="preserve">To start the NodeJS server that the Web platform needs in order to communicate with the fabric network, we execute </w:t>
      </w:r>
      <w:r w:rsidRPr="00384DD1">
        <w:rPr>
          <w:b/>
          <w:sz w:val="24"/>
          <w:szCs w:val="24"/>
        </w:rPr>
        <w:t xml:space="preserve">node app.js </w:t>
      </w:r>
      <w:r w:rsidRPr="00384DD1">
        <w:rPr>
          <w:sz w:val="24"/>
          <w:szCs w:val="24"/>
        </w:rPr>
        <w:t>and we leave it running in the background.</w:t>
      </w:r>
    </w:p>
    <w:p w14:paraId="2E498804" w14:textId="72D0E87C" w:rsidR="009E574F" w:rsidRDefault="009E574F" w:rsidP="00BC62FD">
      <w:pPr>
        <w:pStyle w:val="ListParagraph"/>
        <w:numPr>
          <w:ilvl w:val="0"/>
          <w:numId w:val="12"/>
        </w:numPr>
        <w:rPr>
          <w:sz w:val="24"/>
          <w:szCs w:val="24"/>
        </w:rPr>
      </w:pPr>
      <w:r w:rsidRPr="00384DD1">
        <w:rPr>
          <w:sz w:val="24"/>
          <w:szCs w:val="24"/>
        </w:rPr>
        <w:t>We now open the index.html with a browser and navigate through the different available options of the platform. The .js files described in the Platform characteristics section can be also used using the node command in order to perform transactions and platform specific tasks with a terminal window.</w:t>
      </w:r>
    </w:p>
    <w:p w14:paraId="5373D8D4" w14:textId="4B04C013" w:rsidR="00482E98" w:rsidRDefault="00482E98">
      <w:pPr>
        <w:rPr>
          <w:sz w:val="24"/>
          <w:szCs w:val="24"/>
        </w:rPr>
      </w:pPr>
      <w:r>
        <w:rPr>
          <w:sz w:val="24"/>
          <w:szCs w:val="24"/>
        </w:rPr>
        <w:br w:type="page"/>
      </w:r>
    </w:p>
    <w:p w14:paraId="284AA55E" w14:textId="49E6AE4F" w:rsidR="00482E98" w:rsidRDefault="00482E98" w:rsidP="00482E98">
      <w:pPr>
        <w:pStyle w:val="Heading1"/>
      </w:pPr>
      <w:bookmarkStart w:id="4" w:name="_Toc534286477"/>
      <w:r>
        <w:lastRenderedPageBreak/>
        <w:t>Ethereum Alternative Implementation</w:t>
      </w:r>
      <w:bookmarkEnd w:id="4"/>
    </w:p>
    <w:p w14:paraId="52B6CE41" w14:textId="77777777" w:rsidR="00482E98" w:rsidRDefault="00482E98" w:rsidP="00482E98">
      <w:pPr>
        <w:pStyle w:val="Heading2"/>
        <w:rPr>
          <w:b w:val="0"/>
          <w:sz w:val="24"/>
        </w:rPr>
      </w:pPr>
    </w:p>
    <w:p w14:paraId="10496D80" w14:textId="3EBE91B9" w:rsidR="00482E98" w:rsidRPr="00482E98" w:rsidRDefault="00482E98" w:rsidP="00482E98">
      <w:pPr>
        <w:rPr>
          <w:sz w:val="24"/>
          <w:szCs w:val="24"/>
        </w:rPr>
      </w:pPr>
      <w:r>
        <w:rPr>
          <w:sz w:val="24"/>
          <w:szCs w:val="24"/>
        </w:rPr>
        <w:t>An alternative implementation has been developed using smart contracts in the Ethereum platform, written in Solidity (</w:t>
      </w:r>
      <w:hyperlink r:id="rId12" w:history="1">
        <w:r w:rsidRPr="00806E4B">
          <w:rPr>
            <w:rStyle w:val="Hyperlink"/>
            <w:sz w:val="24"/>
            <w:szCs w:val="24"/>
          </w:rPr>
          <w:t>https://github.com/Cr0wTom/Ethereum-Voting</w:t>
        </w:r>
      </w:hyperlink>
      <w:r>
        <w:rPr>
          <w:sz w:val="24"/>
          <w:szCs w:val="24"/>
        </w:rPr>
        <w:t xml:space="preserve">). The purpose of this implementation is to find the weak spots of the original Hyperledger platform and compare the two implementations </w:t>
      </w:r>
      <w:r w:rsidR="00F83570">
        <w:rPr>
          <w:sz w:val="24"/>
          <w:szCs w:val="24"/>
        </w:rPr>
        <w:t>to</w:t>
      </w:r>
      <w:r>
        <w:rPr>
          <w:sz w:val="24"/>
          <w:szCs w:val="24"/>
        </w:rPr>
        <w:t xml:space="preserve"> find the possible use cases for each of them. </w:t>
      </w:r>
    </w:p>
    <w:p w14:paraId="1D462D00" w14:textId="3A396C6C" w:rsidR="00482E98" w:rsidRPr="00D55C1B" w:rsidRDefault="00482E98">
      <w:pPr>
        <w:rPr>
          <w:sz w:val="24"/>
          <w:szCs w:val="24"/>
        </w:rPr>
      </w:pPr>
    </w:p>
    <w:p w14:paraId="48014047" w14:textId="658A328D" w:rsidR="00D55C1B" w:rsidRDefault="00D55C1B">
      <w:pPr>
        <w:rPr>
          <w:b/>
          <w:sz w:val="28"/>
          <w:szCs w:val="28"/>
          <w:u w:val="single"/>
        </w:rPr>
      </w:pPr>
      <w:r w:rsidRPr="00D55C1B">
        <w:rPr>
          <w:b/>
          <w:sz w:val="28"/>
          <w:szCs w:val="28"/>
          <w:u w:val="single"/>
        </w:rPr>
        <w:t>Setting up an Ethereum Private Network</w:t>
      </w:r>
    </w:p>
    <w:p w14:paraId="01C22690" w14:textId="2CB4C1F9" w:rsidR="00D55C1B" w:rsidRDefault="00C26B43">
      <w:pPr>
        <w:rPr>
          <w:sz w:val="24"/>
          <w:szCs w:val="24"/>
        </w:rPr>
      </w:pPr>
      <w:r>
        <w:rPr>
          <w:sz w:val="24"/>
          <w:szCs w:val="24"/>
        </w:rPr>
        <w:t>To</w:t>
      </w:r>
      <w:r w:rsidR="00D55C1B">
        <w:rPr>
          <w:sz w:val="24"/>
          <w:szCs w:val="24"/>
        </w:rPr>
        <w:t xml:space="preserve"> be able to compare an Ethereum implementation of our voting system with our Hyperledger implementation we have to implement it in a private network</w:t>
      </w:r>
      <w:r w:rsidR="006817A3">
        <w:rPr>
          <w:sz w:val="24"/>
          <w:szCs w:val="24"/>
        </w:rPr>
        <w:t xml:space="preserve">. This is possible in the Ethereum blockchain but there are some steps that </w:t>
      </w:r>
      <w:r>
        <w:rPr>
          <w:sz w:val="24"/>
          <w:szCs w:val="24"/>
        </w:rPr>
        <w:t>must</w:t>
      </w:r>
      <w:r w:rsidR="006817A3">
        <w:rPr>
          <w:sz w:val="24"/>
          <w:szCs w:val="24"/>
        </w:rPr>
        <w:t xml:space="preserve"> be followed before executing our smart contract.</w:t>
      </w:r>
    </w:p>
    <w:p w14:paraId="144DC87C" w14:textId="795526A3" w:rsidR="006817A3" w:rsidRDefault="006817A3">
      <w:pPr>
        <w:rPr>
          <w:sz w:val="24"/>
          <w:szCs w:val="24"/>
        </w:rPr>
      </w:pPr>
      <w:r>
        <w:rPr>
          <w:sz w:val="24"/>
          <w:szCs w:val="24"/>
        </w:rPr>
        <w:t>The tools needed for this project are the following:</w:t>
      </w:r>
    </w:p>
    <w:p w14:paraId="52B827DC" w14:textId="61403261" w:rsidR="006817A3" w:rsidRDefault="006817A3" w:rsidP="006817A3">
      <w:pPr>
        <w:pStyle w:val="ListParagraph"/>
        <w:numPr>
          <w:ilvl w:val="0"/>
          <w:numId w:val="8"/>
        </w:numPr>
        <w:rPr>
          <w:sz w:val="24"/>
          <w:szCs w:val="24"/>
        </w:rPr>
      </w:pPr>
      <w:r w:rsidRPr="006817A3">
        <w:rPr>
          <w:b/>
          <w:sz w:val="24"/>
          <w:szCs w:val="24"/>
        </w:rPr>
        <w:t>Homebrew</w:t>
      </w:r>
      <w:r>
        <w:rPr>
          <w:sz w:val="24"/>
          <w:szCs w:val="24"/>
        </w:rPr>
        <w:t xml:space="preserve">: </w:t>
      </w:r>
      <w:hyperlink r:id="rId13" w:history="1">
        <w:r w:rsidRPr="008828F9">
          <w:rPr>
            <w:rStyle w:val="Hyperlink"/>
            <w:sz w:val="24"/>
            <w:szCs w:val="24"/>
          </w:rPr>
          <w:t>https://brew.sh/</w:t>
        </w:r>
      </w:hyperlink>
    </w:p>
    <w:p w14:paraId="2FDBE8A2" w14:textId="053C68B7" w:rsidR="006817A3" w:rsidRDefault="006817A3" w:rsidP="006817A3">
      <w:pPr>
        <w:pStyle w:val="ListParagraph"/>
        <w:numPr>
          <w:ilvl w:val="0"/>
          <w:numId w:val="8"/>
        </w:numPr>
        <w:rPr>
          <w:sz w:val="24"/>
          <w:szCs w:val="24"/>
        </w:rPr>
      </w:pPr>
      <w:r>
        <w:rPr>
          <w:b/>
          <w:sz w:val="24"/>
          <w:szCs w:val="24"/>
        </w:rPr>
        <w:t>Node and npm:</w:t>
      </w:r>
      <w:r>
        <w:rPr>
          <w:sz w:val="24"/>
          <w:szCs w:val="24"/>
        </w:rPr>
        <w:t xml:space="preserve"> </w:t>
      </w:r>
      <w:hyperlink r:id="rId14" w:history="1">
        <w:r w:rsidRPr="008828F9">
          <w:rPr>
            <w:rStyle w:val="Hyperlink"/>
            <w:sz w:val="24"/>
            <w:szCs w:val="24"/>
          </w:rPr>
          <w:t>https://nodejs.org/en/</w:t>
        </w:r>
      </w:hyperlink>
    </w:p>
    <w:p w14:paraId="2ED71A83" w14:textId="4DB0F0B1" w:rsidR="006817A3" w:rsidRDefault="006817A3" w:rsidP="006817A3">
      <w:pPr>
        <w:pStyle w:val="ListParagraph"/>
        <w:numPr>
          <w:ilvl w:val="0"/>
          <w:numId w:val="8"/>
        </w:numPr>
        <w:rPr>
          <w:b/>
          <w:sz w:val="24"/>
          <w:szCs w:val="24"/>
        </w:rPr>
      </w:pPr>
      <w:r w:rsidRPr="006817A3">
        <w:rPr>
          <w:b/>
          <w:sz w:val="24"/>
          <w:szCs w:val="24"/>
        </w:rPr>
        <w:t>Geth (go-etheruem):</w:t>
      </w:r>
    </w:p>
    <w:p w14:paraId="180EA74C" w14:textId="2E3F70F8" w:rsidR="006817A3" w:rsidRPr="006817A3" w:rsidRDefault="006817A3" w:rsidP="006817A3">
      <w:pPr>
        <w:pStyle w:val="ListParagraph"/>
        <w:numPr>
          <w:ilvl w:val="1"/>
          <w:numId w:val="8"/>
        </w:numPr>
        <w:rPr>
          <w:sz w:val="24"/>
          <w:szCs w:val="24"/>
        </w:rPr>
      </w:pPr>
      <w:r w:rsidRPr="006817A3">
        <w:rPr>
          <w:sz w:val="24"/>
          <w:szCs w:val="24"/>
        </w:rPr>
        <w:t>brew tap ethereum/Ethereum</w:t>
      </w:r>
    </w:p>
    <w:p w14:paraId="00909E6D" w14:textId="09BC1949" w:rsidR="006817A3" w:rsidRPr="006817A3" w:rsidRDefault="006817A3" w:rsidP="006817A3">
      <w:pPr>
        <w:pStyle w:val="ListParagraph"/>
        <w:numPr>
          <w:ilvl w:val="1"/>
          <w:numId w:val="8"/>
        </w:numPr>
        <w:rPr>
          <w:sz w:val="24"/>
          <w:szCs w:val="24"/>
        </w:rPr>
      </w:pPr>
      <w:r w:rsidRPr="006817A3">
        <w:rPr>
          <w:sz w:val="24"/>
          <w:szCs w:val="24"/>
        </w:rPr>
        <w:t>brew install ethereum</w:t>
      </w:r>
    </w:p>
    <w:p w14:paraId="39C8E9A0" w14:textId="3B43FE39" w:rsidR="006817A3" w:rsidRDefault="006817A3" w:rsidP="006817A3">
      <w:pPr>
        <w:pStyle w:val="ListParagraph"/>
        <w:numPr>
          <w:ilvl w:val="0"/>
          <w:numId w:val="8"/>
        </w:numPr>
        <w:rPr>
          <w:b/>
          <w:sz w:val="24"/>
          <w:szCs w:val="24"/>
        </w:rPr>
      </w:pPr>
      <w:r>
        <w:rPr>
          <w:b/>
          <w:sz w:val="24"/>
          <w:szCs w:val="24"/>
        </w:rPr>
        <w:t>Truffle:</w:t>
      </w:r>
    </w:p>
    <w:p w14:paraId="3A7C9F15" w14:textId="6A9E5342" w:rsidR="006817A3" w:rsidRPr="006817A3" w:rsidRDefault="006817A3" w:rsidP="006817A3">
      <w:pPr>
        <w:pStyle w:val="ListParagraph"/>
        <w:numPr>
          <w:ilvl w:val="1"/>
          <w:numId w:val="8"/>
        </w:numPr>
        <w:rPr>
          <w:sz w:val="24"/>
          <w:szCs w:val="24"/>
        </w:rPr>
      </w:pPr>
      <w:r w:rsidRPr="006817A3">
        <w:rPr>
          <w:sz w:val="24"/>
          <w:szCs w:val="24"/>
        </w:rPr>
        <w:t>sudo npm install -g truffle</w:t>
      </w:r>
    </w:p>
    <w:p w14:paraId="0B741102" w14:textId="7C7C9133" w:rsidR="006817A3" w:rsidRDefault="006817A3" w:rsidP="006817A3">
      <w:pPr>
        <w:pStyle w:val="ListParagraph"/>
        <w:numPr>
          <w:ilvl w:val="0"/>
          <w:numId w:val="8"/>
        </w:numPr>
        <w:rPr>
          <w:b/>
          <w:sz w:val="24"/>
          <w:szCs w:val="24"/>
        </w:rPr>
      </w:pPr>
      <w:r>
        <w:rPr>
          <w:b/>
          <w:sz w:val="24"/>
          <w:szCs w:val="24"/>
        </w:rPr>
        <w:t xml:space="preserve">Solidity compiler: </w:t>
      </w:r>
    </w:p>
    <w:p w14:paraId="51DB39E7" w14:textId="7C55B2D5" w:rsidR="006817A3" w:rsidRDefault="006817A3" w:rsidP="006817A3">
      <w:pPr>
        <w:pStyle w:val="ListParagraph"/>
        <w:numPr>
          <w:ilvl w:val="1"/>
          <w:numId w:val="8"/>
        </w:numPr>
        <w:rPr>
          <w:sz w:val="24"/>
          <w:szCs w:val="24"/>
        </w:rPr>
      </w:pPr>
      <w:r w:rsidRPr="006817A3">
        <w:rPr>
          <w:sz w:val="24"/>
          <w:szCs w:val="24"/>
        </w:rPr>
        <w:t>sudo npm install -g solc</w:t>
      </w:r>
    </w:p>
    <w:p w14:paraId="7EBA816C" w14:textId="60E935B6" w:rsidR="00A9710B" w:rsidRDefault="00A9710B" w:rsidP="00A9710B">
      <w:pPr>
        <w:rPr>
          <w:sz w:val="24"/>
          <w:szCs w:val="24"/>
        </w:rPr>
      </w:pPr>
      <w:r>
        <w:rPr>
          <w:sz w:val="24"/>
          <w:szCs w:val="24"/>
        </w:rPr>
        <w:t xml:space="preserve">To start we </w:t>
      </w:r>
      <w:r w:rsidR="00C26B43">
        <w:rPr>
          <w:sz w:val="24"/>
          <w:szCs w:val="24"/>
        </w:rPr>
        <w:t>must</w:t>
      </w:r>
      <w:r>
        <w:rPr>
          <w:sz w:val="24"/>
          <w:szCs w:val="24"/>
        </w:rPr>
        <w:t xml:space="preserve"> generate the genesis block and initiate the chain data in the blockchain. To do so we start by executing the following:</w:t>
      </w:r>
    </w:p>
    <w:p w14:paraId="13FF5CF1" w14:textId="223EABF7" w:rsidR="00A9710B" w:rsidRPr="00A9710B" w:rsidRDefault="00A9710B" w:rsidP="00A9710B">
      <w:pPr>
        <w:pStyle w:val="ListParagraph"/>
        <w:numPr>
          <w:ilvl w:val="0"/>
          <w:numId w:val="15"/>
        </w:numPr>
        <w:rPr>
          <w:i/>
          <w:sz w:val="24"/>
          <w:szCs w:val="24"/>
        </w:rPr>
      </w:pPr>
      <w:r w:rsidRPr="00A9710B">
        <w:rPr>
          <w:i/>
          <w:sz w:val="24"/>
          <w:szCs w:val="24"/>
        </w:rPr>
        <w:t xml:space="preserve">mkdir </w:t>
      </w:r>
      <w:r>
        <w:rPr>
          <w:i/>
          <w:sz w:val="24"/>
          <w:szCs w:val="24"/>
        </w:rPr>
        <w:t>voting</w:t>
      </w:r>
    </w:p>
    <w:p w14:paraId="469D3589" w14:textId="6DB36F25" w:rsidR="00A9710B" w:rsidRPr="00A9710B" w:rsidRDefault="00A9710B" w:rsidP="00A9710B">
      <w:pPr>
        <w:pStyle w:val="ListParagraph"/>
        <w:numPr>
          <w:ilvl w:val="0"/>
          <w:numId w:val="15"/>
        </w:numPr>
        <w:rPr>
          <w:i/>
          <w:sz w:val="24"/>
          <w:szCs w:val="24"/>
        </w:rPr>
      </w:pPr>
      <w:r>
        <w:rPr>
          <w:i/>
          <w:sz w:val="24"/>
          <w:szCs w:val="24"/>
        </w:rPr>
        <w:lastRenderedPageBreak/>
        <w:t>cd voting</w:t>
      </w:r>
    </w:p>
    <w:p w14:paraId="2D40B74F" w14:textId="0310E067" w:rsidR="00A9710B" w:rsidRDefault="00A9710B" w:rsidP="00A9710B">
      <w:pPr>
        <w:pStyle w:val="ListParagraph"/>
        <w:numPr>
          <w:ilvl w:val="0"/>
          <w:numId w:val="15"/>
        </w:numPr>
        <w:rPr>
          <w:i/>
          <w:sz w:val="24"/>
          <w:szCs w:val="24"/>
        </w:rPr>
      </w:pPr>
      <w:r w:rsidRPr="00A9710B">
        <w:rPr>
          <w:i/>
          <w:sz w:val="24"/>
          <w:szCs w:val="24"/>
        </w:rPr>
        <w:t>touch genesis.json</w:t>
      </w:r>
    </w:p>
    <w:p w14:paraId="397D77CE" w14:textId="07D7BCA0" w:rsidR="00A9710B" w:rsidRDefault="00A9710B" w:rsidP="00A9710B">
      <w:pPr>
        <w:rPr>
          <w:sz w:val="24"/>
          <w:szCs w:val="24"/>
        </w:rPr>
      </w:pPr>
      <w:r>
        <w:rPr>
          <w:sz w:val="24"/>
          <w:szCs w:val="24"/>
        </w:rPr>
        <w:t>We now open the genesis.json file and paste the following info:</w:t>
      </w:r>
    </w:p>
    <w:p w14:paraId="6FB0D150" w14:textId="77777777" w:rsidR="00A9710B" w:rsidRPr="00A9710B" w:rsidRDefault="00A9710B" w:rsidP="00A9710B">
      <w:pPr>
        <w:ind w:left="720"/>
        <w:rPr>
          <w:sz w:val="24"/>
          <w:szCs w:val="24"/>
        </w:rPr>
      </w:pPr>
      <w:r w:rsidRPr="00A9710B">
        <w:rPr>
          <w:sz w:val="24"/>
          <w:szCs w:val="24"/>
        </w:rPr>
        <w:t>{</w:t>
      </w:r>
    </w:p>
    <w:p w14:paraId="6D5ACD31" w14:textId="77777777" w:rsidR="00A9710B" w:rsidRPr="00A9710B" w:rsidRDefault="00A9710B" w:rsidP="00A9710B">
      <w:pPr>
        <w:ind w:left="720"/>
        <w:rPr>
          <w:sz w:val="24"/>
          <w:szCs w:val="24"/>
        </w:rPr>
      </w:pPr>
      <w:r w:rsidRPr="00A9710B">
        <w:rPr>
          <w:sz w:val="24"/>
          <w:szCs w:val="24"/>
        </w:rPr>
        <w:t>"config": {</w:t>
      </w:r>
    </w:p>
    <w:p w14:paraId="4F7EB6A1" w14:textId="77777777" w:rsidR="00A9710B" w:rsidRPr="00A9710B" w:rsidRDefault="00A9710B" w:rsidP="00A9710B">
      <w:pPr>
        <w:ind w:left="720"/>
        <w:rPr>
          <w:sz w:val="24"/>
          <w:szCs w:val="24"/>
        </w:rPr>
      </w:pPr>
      <w:r w:rsidRPr="00A9710B">
        <w:rPr>
          <w:sz w:val="24"/>
          <w:szCs w:val="24"/>
        </w:rPr>
        <w:t>"chainId": 143,</w:t>
      </w:r>
    </w:p>
    <w:p w14:paraId="4B3112A2" w14:textId="77777777" w:rsidR="00A9710B" w:rsidRPr="00A9710B" w:rsidRDefault="00A9710B" w:rsidP="00A9710B">
      <w:pPr>
        <w:ind w:left="720"/>
        <w:rPr>
          <w:sz w:val="24"/>
          <w:szCs w:val="24"/>
        </w:rPr>
      </w:pPr>
      <w:r w:rsidRPr="00A9710B">
        <w:rPr>
          <w:sz w:val="24"/>
          <w:szCs w:val="24"/>
        </w:rPr>
        <w:t>"homesteadBlock": 0,</w:t>
      </w:r>
    </w:p>
    <w:p w14:paraId="34A4AA04" w14:textId="77777777" w:rsidR="00A9710B" w:rsidRPr="00A9710B" w:rsidRDefault="00A9710B" w:rsidP="00A9710B">
      <w:pPr>
        <w:ind w:left="720"/>
        <w:rPr>
          <w:sz w:val="24"/>
          <w:szCs w:val="24"/>
        </w:rPr>
      </w:pPr>
      <w:r w:rsidRPr="00A9710B">
        <w:rPr>
          <w:sz w:val="24"/>
          <w:szCs w:val="24"/>
        </w:rPr>
        <w:t>"eip155Block": 0,</w:t>
      </w:r>
    </w:p>
    <w:p w14:paraId="2C1B3B23" w14:textId="77777777" w:rsidR="00A9710B" w:rsidRPr="00A9710B" w:rsidRDefault="00A9710B" w:rsidP="00A9710B">
      <w:pPr>
        <w:ind w:left="720"/>
        <w:rPr>
          <w:sz w:val="24"/>
          <w:szCs w:val="24"/>
        </w:rPr>
      </w:pPr>
      <w:r w:rsidRPr="00A9710B">
        <w:rPr>
          <w:sz w:val="24"/>
          <w:szCs w:val="24"/>
        </w:rPr>
        <w:t>"eip158Block": 0</w:t>
      </w:r>
    </w:p>
    <w:p w14:paraId="2BB885D5" w14:textId="77777777" w:rsidR="00A9710B" w:rsidRPr="00A9710B" w:rsidRDefault="00A9710B" w:rsidP="00A9710B">
      <w:pPr>
        <w:ind w:left="720"/>
        <w:rPr>
          <w:sz w:val="24"/>
          <w:szCs w:val="24"/>
        </w:rPr>
      </w:pPr>
      <w:r w:rsidRPr="00A9710B">
        <w:rPr>
          <w:sz w:val="24"/>
          <w:szCs w:val="24"/>
        </w:rPr>
        <w:t>},</w:t>
      </w:r>
    </w:p>
    <w:p w14:paraId="60F3073B" w14:textId="77777777" w:rsidR="00A9710B" w:rsidRPr="00A9710B" w:rsidRDefault="00A9710B" w:rsidP="00A9710B">
      <w:pPr>
        <w:ind w:left="720"/>
        <w:rPr>
          <w:sz w:val="24"/>
          <w:szCs w:val="24"/>
        </w:rPr>
      </w:pPr>
      <w:r w:rsidRPr="00A9710B">
        <w:rPr>
          <w:sz w:val="24"/>
          <w:szCs w:val="24"/>
        </w:rPr>
        <w:t>"alloc": {},</w:t>
      </w:r>
    </w:p>
    <w:p w14:paraId="66694DE1" w14:textId="77777777" w:rsidR="00A9710B" w:rsidRPr="00A9710B" w:rsidRDefault="00A9710B" w:rsidP="00A9710B">
      <w:pPr>
        <w:ind w:left="720"/>
        <w:rPr>
          <w:sz w:val="24"/>
          <w:szCs w:val="24"/>
        </w:rPr>
      </w:pPr>
      <w:r w:rsidRPr="00A9710B">
        <w:rPr>
          <w:sz w:val="24"/>
          <w:szCs w:val="24"/>
        </w:rPr>
        <w:t>"difficulty" : "0x20000",</w:t>
      </w:r>
    </w:p>
    <w:p w14:paraId="70DD9CB5" w14:textId="77777777" w:rsidR="00A9710B" w:rsidRPr="00A9710B" w:rsidRDefault="00A9710B" w:rsidP="00A9710B">
      <w:pPr>
        <w:ind w:left="720"/>
        <w:rPr>
          <w:sz w:val="24"/>
          <w:szCs w:val="24"/>
        </w:rPr>
      </w:pPr>
      <w:r w:rsidRPr="00A9710B">
        <w:rPr>
          <w:sz w:val="24"/>
          <w:szCs w:val="24"/>
        </w:rPr>
        <w:t>"gasLimit"   : "0x8880000"</w:t>
      </w:r>
    </w:p>
    <w:p w14:paraId="7A6C006A" w14:textId="71885A94" w:rsidR="00A9710B" w:rsidRDefault="00A9710B" w:rsidP="00A9710B">
      <w:pPr>
        <w:ind w:left="720"/>
        <w:rPr>
          <w:sz w:val="24"/>
          <w:szCs w:val="24"/>
        </w:rPr>
      </w:pPr>
      <w:r w:rsidRPr="00A9710B">
        <w:rPr>
          <w:sz w:val="24"/>
          <w:szCs w:val="24"/>
        </w:rPr>
        <w:t>}</w:t>
      </w:r>
    </w:p>
    <w:p w14:paraId="1707D6FB" w14:textId="250B66C5" w:rsidR="00A9710B" w:rsidRDefault="00A9710B" w:rsidP="00A9710B">
      <w:pPr>
        <w:rPr>
          <w:sz w:val="24"/>
          <w:szCs w:val="24"/>
        </w:rPr>
      </w:pPr>
      <w:r>
        <w:rPr>
          <w:sz w:val="24"/>
          <w:szCs w:val="24"/>
        </w:rPr>
        <w:t>We continue by creating the blockchain folder by executing:</w:t>
      </w:r>
    </w:p>
    <w:p w14:paraId="52383F08" w14:textId="4DA7A8F2" w:rsidR="00A9710B" w:rsidRPr="00A9710B" w:rsidRDefault="00A9710B" w:rsidP="00A9710B">
      <w:pPr>
        <w:pStyle w:val="ListParagraph"/>
        <w:numPr>
          <w:ilvl w:val="0"/>
          <w:numId w:val="16"/>
        </w:numPr>
        <w:rPr>
          <w:i/>
          <w:sz w:val="24"/>
          <w:szCs w:val="24"/>
        </w:rPr>
      </w:pPr>
      <w:r w:rsidRPr="00A9710B">
        <w:rPr>
          <w:i/>
          <w:sz w:val="24"/>
          <w:szCs w:val="24"/>
        </w:rPr>
        <w:t>mkdir bl</w:t>
      </w:r>
      <w:r>
        <w:rPr>
          <w:i/>
          <w:sz w:val="24"/>
          <w:szCs w:val="24"/>
        </w:rPr>
        <w:t>o</w:t>
      </w:r>
      <w:r w:rsidR="00272A5D">
        <w:rPr>
          <w:i/>
          <w:sz w:val="24"/>
          <w:szCs w:val="24"/>
        </w:rPr>
        <w:t>c</w:t>
      </w:r>
      <w:r w:rsidRPr="00A9710B">
        <w:rPr>
          <w:i/>
          <w:sz w:val="24"/>
          <w:szCs w:val="24"/>
        </w:rPr>
        <w:t>kchain</w:t>
      </w:r>
    </w:p>
    <w:p w14:paraId="786DEDDA" w14:textId="1F5BF0C8" w:rsidR="00A9710B" w:rsidRDefault="00A9710B" w:rsidP="00A9710B">
      <w:pPr>
        <w:pStyle w:val="ListParagraph"/>
        <w:numPr>
          <w:ilvl w:val="0"/>
          <w:numId w:val="16"/>
        </w:numPr>
        <w:rPr>
          <w:i/>
          <w:sz w:val="24"/>
          <w:szCs w:val="24"/>
        </w:rPr>
      </w:pPr>
      <w:r w:rsidRPr="00A9710B">
        <w:rPr>
          <w:i/>
          <w:sz w:val="24"/>
          <w:szCs w:val="24"/>
        </w:rPr>
        <w:t>geth --datadir bl</w:t>
      </w:r>
      <w:r>
        <w:rPr>
          <w:i/>
          <w:sz w:val="24"/>
          <w:szCs w:val="24"/>
        </w:rPr>
        <w:t>o</w:t>
      </w:r>
      <w:r w:rsidR="00272A5D">
        <w:rPr>
          <w:i/>
          <w:sz w:val="24"/>
          <w:szCs w:val="24"/>
        </w:rPr>
        <w:t>c</w:t>
      </w:r>
      <w:r w:rsidRPr="00A9710B">
        <w:rPr>
          <w:i/>
          <w:sz w:val="24"/>
          <w:szCs w:val="24"/>
        </w:rPr>
        <w:t>kchain init genesis.json</w:t>
      </w:r>
    </w:p>
    <w:p w14:paraId="16839A7F" w14:textId="227155F5" w:rsidR="00A9710B" w:rsidRDefault="00A9710B" w:rsidP="00A9710B">
      <w:pPr>
        <w:rPr>
          <w:sz w:val="24"/>
          <w:szCs w:val="24"/>
        </w:rPr>
      </w:pPr>
      <w:r>
        <w:rPr>
          <w:sz w:val="24"/>
          <w:szCs w:val="24"/>
        </w:rPr>
        <w:t xml:space="preserve">Now that we have the configuration ready we execute the following steps (commands that need execution in </w:t>
      </w:r>
      <w:r w:rsidRPr="00A9710B">
        <w:rPr>
          <w:i/>
          <w:sz w:val="24"/>
          <w:szCs w:val="24"/>
        </w:rPr>
        <w:t>Italics</w:t>
      </w:r>
      <w:r>
        <w:rPr>
          <w:sz w:val="24"/>
          <w:szCs w:val="24"/>
        </w:rPr>
        <w:t>):</w:t>
      </w:r>
    </w:p>
    <w:p w14:paraId="70FB53CB" w14:textId="66E2FCA6" w:rsidR="00A9710B" w:rsidRDefault="00272A5D" w:rsidP="00A9710B">
      <w:pPr>
        <w:pStyle w:val="ListParagraph"/>
        <w:numPr>
          <w:ilvl w:val="0"/>
          <w:numId w:val="17"/>
        </w:numPr>
        <w:rPr>
          <w:sz w:val="24"/>
          <w:szCs w:val="24"/>
        </w:rPr>
      </w:pPr>
      <w:r>
        <w:rPr>
          <w:sz w:val="24"/>
          <w:szCs w:val="24"/>
        </w:rPr>
        <w:t>To start the private Ethereum blockchain we execute the following command inside the voting folder:</w:t>
      </w:r>
    </w:p>
    <w:p w14:paraId="2D035B33" w14:textId="7EC5764F" w:rsidR="00272A5D" w:rsidRDefault="00272A5D" w:rsidP="00272A5D">
      <w:pPr>
        <w:pStyle w:val="ListParagraph"/>
        <w:numPr>
          <w:ilvl w:val="1"/>
          <w:numId w:val="17"/>
        </w:numPr>
        <w:rPr>
          <w:i/>
          <w:sz w:val="24"/>
          <w:szCs w:val="24"/>
        </w:rPr>
      </w:pPr>
      <w:r w:rsidRPr="00272A5D">
        <w:rPr>
          <w:i/>
          <w:sz w:val="24"/>
          <w:szCs w:val="24"/>
        </w:rPr>
        <w:lastRenderedPageBreak/>
        <w:t>geth --port 3000 --networkid 58343 --nodiscover --datadir=./bl</w:t>
      </w:r>
      <w:r>
        <w:rPr>
          <w:i/>
          <w:sz w:val="24"/>
          <w:szCs w:val="24"/>
        </w:rPr>
        <w:t>oc</w:t>
      </w:r>
      <w:r w:rsidRPr="00272A5D">
        <w:rPr>
          <w:i/>
          <w:sz w:val="24"/>
          <w:szCs w:val="24"/>
        </w:rPr>
        <w:t>kchain --maxpeers=0  --rpc --rpcport 8543 --rpcaddr 127.0.0.1 --rpccorsdomain "*" --rpcapi "eth,net,web3,personal,miner"</w:t>
      </w:r>
    </w:p>
    <w:p w14:paraId="7858A7B6" w14:textId="46CE8DDE" w:rsidR="00272A5D" w:rsidRPr="00272A5D" w:rsidRDefault="00272A5D" w:rsidP="00272A5D">
      <w:pPr>
        <w:pStyle w:val="ListParagraph"/>
        <w:numPr>
          <w:ilvl w:val="0"/>
          <w:numId w:val="17"/>
        </w:numPr>
        <w:rPr>
          <w:i/>
          <w:sz w:val="24"/>
          <w:szCs w:val="24"/>
        </w:rPr>
      </w:pPr>
      <w:r>
        <w:rPr>
          <w:sz w:val="24"/>
          <w:szCs w:val="24"/>
        </w:rPr>
        <w:t>To connect to our private Ethereum network using the Geth Javascript console we execute the following command in the voting folder:</w:t>
      </w:r>
    </w:p>
    <w:p w14:paraId="7D255C81" w14:textId="1B635123" w:rsidR="00272A5D" w:rsidRDefault="00272A5D" w:rsidP="00272A5D">
      <w:pPr>
        <w:pStyle w:val="ListParagraph"/>
        <w:numPr>
          <w:ilvl w:val="1"/>
          <w:numId w:val="17"/>
        </w:numPr>
        <w:rPr>
          <w:i/>
          <w:sz w:val="24"/>
          <w:szCs w:val="24"/>
        </w:rPr>
      </w:pPr>
      <w:r w:rsidRPr="00272A5D">
        <w:rPr>
          <w:i/>
          <w:sz w:val="24"/>
          <w:szCs w:val="24"/>
        </w:rPr>
        <w:t xml:space="preserve">geth attach </w:t>
      </w:r>
      <w:hyperlink r:id="rId15" w:history="1">
        <w:r w:rsidRPr="0095478B">
          <w:rPr>
            <w:rStyle w:val="Hyperlink"/>
            <w:i/>
            <w:sz w:val="24"/>
            <w:szCs w:val="24"/>
          </w:rPr>
          <w:t>http://127.0.0.1:8543</w:t>
        </w:r>
      </w:hyperlink>
    </w:p>
    <w:p w14:paraId="4913D453" w14:textId="0E292CBA" w:rsidR="00272A5D" w:rsidRPr="00272A5D" w:rsidRDefault="00272A5D" w:rsidP="00272A5D">
      <w:pPr>
        <w:pStyle w:val="ListParagraph"/>
        <w:numPr>
          <w:ilvl w:val="0"/>
          <w:numId w:val="17"/>
        </w:numPr>
        <w:rPr>
          <w:i/>
          <w:sz w:val="24"/>
          <w:szCs w:val="24"/>
        </w:rPr>
      </w:pPr>
      <w:r>
        <w:rPr>
          <w:sz w:val="24"/>
          <w:szCs w:val="24"/>
        </w:rPr>
        <w:t>No in the console we have to create and account and mine for Ether in our blockchain:</w:t>
      </w:r>
    </w:p>
    <w:p w14:paraId="5AA36AF6" w14:textId="77777777" w:rsidR="00272A5D" w:rsidRPr="00272A5D" w:rsidRDefault="00272A5D" w:rsidP="00272A5D">
      <w:pPr>
        <w:pStyle w:val="ListParagraph"/>
        <w:numPr>
          <w:ilvl w:val="1"/>
          <w:numId w:val="17"/>
        </w:numPr>
        <w:rPr>
          <w:i/>
          <w:sz w:val="24"/>
          <w:szCs w:val="24"/>
        </w:rPr>
      </w:pPr>
      <w:r w:rsidRPr="00272A5D">
        <w:rPr>
          <w:i/>
          <w:sz w:val="24"/>
          <w:szCs w:val="24"/>
        </w:rPr>
        <w:t>personal.newAccount('seed')</w:t>
      </w:r>
    </w:p>
    <w:p w14:paraId="5CA58BF9" w14:textId="08DCD1F1" w:rsidR="00272A5D" w:rsidRDefault="00272A5D" w:rsidP="00272A5D">
      <w:pPr>
        <w:pStyle w:val="ListParagraph"/>
        <w:numPr>
          <w:ilvl w:val="1"/>
          <w:numId w:val="17"/>
        </w:numPr>
        <w:rPr>
          <w:i/>
          <w:sz w:val="24"/>
          <w:szCs w:val="24"/>
        </w:rPr>
      </w:pPr>
      <w:r w:rsidRPr="00272A5D">
        <w:rPr>
          <w:i/>
          <w:sz w:val="24"/>
          <w:szCs w:val="24"/>
        </w:rPr>
        <w:t>personal.unlockAccount(web3.eth.coinbase, "seed", 15000)</w:t>
      </w:r>
    </w:p>
    <w:p w14:paraId="1A6EC107" w14:textId="73E02134" w:rsidR="00272A5D" w:rsidRDefault="00272A5D" w:rsidP="00272A5D">
      <w:pPr>
        <w:pStyle w:val="ListParagraph"/>
        <w:numPr>
          <w:ilvl w:val="1"/>
          <w:numId w:val="17"/>
        </w:numPr>
        <w:rPr>
          <w:i/>
          <w:sz w:val="24"/>
          <w:szCs w:val="24"/>
        </w:rPr>
      </w:pPr>
      <w:r>
        <w:rPr>
          <w:i/>
          <w:sz w:val="24"/>
          <w:szCs w:val="24"/>
        </w:rPr>
        <w:t>miner.start()</w:t>
      </w:r>
    </w:p>
    <w:p w14:paraId="7866BCA0" w14:textId="40D4F7CA" w:rsidR="00272A5D" w:rsidRPr="00272A5D" w:rsidRDefault="00272A5D" w:rsidP="00272A5D">
      <w:pPr>
        <w:pStyle w:val="ListParagraph"/>
        <w:numPr>
          <w:ilvl w:val="0"/>
          <w:numId w:val="17"/>
        </w:numPr>
        <w:rPr>
          <w:i/>
          <w:sz w:val="24"/>
          <w:szCs w:val="24"/>
        </w:rPr>
      </w:pPr>
      <w:r>
        <w:rPr>
          <w:sz w:val="24"/>
          <w:szCs w:val="24"/>
        </w:rPr>
        <w:t>Initialize Truffle to be able to deploy our smart contract in our network. In the voting folder we execute:</w:t>
      </w:r>
    </w:p>
    <w:p w14:paraId="2255531B" w14:textId="77777777" w:rsidR="00272A5D" w:rsidRPr="00272A5D" w:rsidRDefault="00272A5D" w:rsidP="00272A5D">
      <w:pPr>
        <w:pStyle w:val="ListParagraph"/>
        <w:numPr>
          <w:ilvl w:val="1"/>
          <w:numId w:val="17"/>
        </w:numPr>
        <w:rPr>
          <w:i/>
          <w:sz w:val="24"/>
          <w:szCs w:val="24"/>
        </w:rPr>
      </w:pPr>
      <w:r w:rsidRPr="00272A5D">
        <w:rPr>
          <w:i/>
          <w:sz w:val="24"/>
          <w:szCs w:val="24"/>
        </w:rPr>
        <w:t>mkdir truffle</w:t>
      </w:r>
    </w:p>
    <w:p w14:paraId="3E61F831" w14:textId="73BBA4B3" w:rsidR="00272A5D" w:rsidRPr="00272A5D" w:rsidRDefault="00272A5D" w:rsidP="00272A5D">
      <w:pPr>
        <w:pStyle w:val="ListParagraph"/>
        <w:numPr>
          <w:ilvl w:val="1"/>
          <w:numId w:val="17"/>
        </w:numPr>
        <w:rPr>
          <w:i/>
          <w:sz w:val="24"/>
          <w:szCs w:val="24"/>
        </w:rPr>
      </w:pPr>
      <w:r w:rsidRPr="00272A5D">
        <w:rPr>
          <w:i/>
          <w:sz w:val="24"/>
          <w:szCs w:val="24"/>
        </w:rPr>
        <w:t>cd truffle</w:t>
      </w:r>
    </w:p>
    <w:p w14:paraId="4532C46B" w14:textId="4596FD94" w:rsidR="00272A5D" w:rsidRDefault="00272A5D" w:rsidP="00272A5D">
      <w:pPr>
        <w:pStyle w:val="ListParagraph"/>
        <w:numPr>
          <w:ilvl w:val="1"/>
          <w:numId w:val="17"/>
        </w:numPr>
        <w:rPr>
          <w:i/>
          <w:sz w:val="24"/>
          <w:szCs w:val="24"/>
        </w:rPr>
      </w:pPr>
      <w:r w:rsidRPr="00272A5D">
        <w:rPr>
          <w:i/>
          <w:sz w:val="24"/>
          <w:szCs w:val="24"/>
        </w:rPr>
        <w:t>truffle init</w:t>
      </w:r>
    </w:p>
    <w:p w14:paraId="4C8AED15" w14:textId="429149A7" w:rsidR="00272A5D" w:rsidRPr="00C26B43" w:rsidRDefault="00272A5D" w:rsidP="00C26B43">
      <w:pPr>
        <w:pStyle w:val="ListParagraph"/>
        <w:numPr>
          <w:ilvl w:val="0"/>
          <w:numId w:val="17"/>
        </w:numPr>
        <w:rPr>
          <w:i/>
          <w:sz w:val="24"/>
          <w:szCs w:val="24"/>
        </w:rPr>
      </w:pPr>
      <w:r>
        <w:rPr>
          <w:sz w:val="24"/>
          <w:szCs w:val="24"/>
        </w:rPr>
        <w:t xml:space="preserve">We update the truffle.js file </w:t>
      </w:r>
      <w:r w:rsidR="00C26B43">
        <w:rPr>
          <w:sz w:val="24"/>
          <w:szCs w:val="24"/>
        </w:rPr>
        <w:t xml:space="preserve">with our account and network details that we used earlier. (We can run </w:t>
      </w:r>
      <w:r w:rsidR="00C26B43" w:rsidRPr="00C26B43">
        <w:rPr>
          <w:i/>
          <w:sz w:val="24"/>
          <w:szCs w:val="24"/>
        </w:rPr>
        <w:t>personal.listAccounts[0]</w:t>
      </w:r>
      <w:r w:rsidR="00C26B43">
        <w:rPr>
          <w:i/>
          <w:sz w:val="24"/>
          <w:szCs w:val="24"/>
        </w:rPr>
        <w:t xml:space="preserve"> </w:t>
      </w:r>
      <w:r w:rsidR="00C26B43">
        <w:rPr>
          <w:sz w:val="24"/>
          <w:szCs w:val="24"/>
        </w:rPr>
        <w:t>to list these information again)</w:t>
      </w:r>
    </w:p>
    <w:p w14:paraId="5AC36787" w14:textId="41894567" w:rsidR="00C26B43" w:rsidRPr="00C26B43" w:rsidRDefault="00C26B43" w:rsidP="00C26B43">
      <w:pPr>
        <w:pStyle w:val="ListParagraph"/>
        <w:numPr>
          <w:ilvl w:val="0"/>
          <w:numId w:val="17"/>
        </w:numPr>
        <w:rPr>
          <w:i/>
          <w:sz w:val="24"/>
          <w:szCs w:val="24"/>
        </w:rPr>
      </w:pPr>
      <w:r>
        <w:rPr>
          <w:sz w:val="24"/>
          <w:szCs w:val="24"/>
        </w:rPr>
        <w:t>We place the contract in the contracts folder of the truffle directory.</w:t>
      </w:r>
    </w:p>
    <w:p w14:paraId="4A386307" w14:textId="34EF91D6" w:rsidR="00C26B43" w:rsidRPr="00C26B43" w:rsidRDefault="00C26B43" w:rsidP="00C26B43">
      <w:pPr>
        <w:pStyle w:val="ListParagraph"/>
        <w:numPr>
          <w:ilvl w:val="0"/>
          <w:numId w:val="17"/>
        </w:numPr>
        <w:rPr>
          <w:i/>
          <w:sz w:val="24"/>
          <w:szCs w:val="24"/>
        </w:rPr>
      </w:pPr>
      <w:r>
        <w:rPr>
          <w:sz w:val="24"/>
          <w:szCs w:val="24"/>
        </w:rPr>
        <w:t xml:space="preserve">We place the </w:t>
      </w:r>
      <w:r w:rsidRPr="00C26B43">
        <w:rPr>
          <w:sz w:val="24"/>
          <w:szCs w:val="24"/>
        </w:rPr>
        <w:t>2_deploy_contracts.js</w:t>
      </w:r>
      <w:r>
        <w:rPr>
          <w:sz w:val="24"/>
          <w:szCs w:val="24"/>
        </w:rPr>
        <w:t xml:space="preserve"> file in </w:t>
      </w:r>
      <w:r w:rsidRPr="00C26B43">
        <w:rPr>
          <w:sz w:val="24"/>
          <w:szCs w:val="24"/>
        </w:rPr>
        <w:t xml:space="preserve">the “migrations” folder </w:t>
      </w:r>
      <w:r>
        <w:rPr>
          <w:sz w:val="24"/>
          <w:szCs w:val="24"/>
        </w:rPr>
        <w:t>of</w:t>
      </w:r>
      <w:r w:rsidRPr="00C26B43">
        <w:rPr>
          <w:sz w:val="24"/>
          <w:szCs w:val="24"/>
        </w:rPr>
        <w:t xml:space="preserve"> the “truffle”</w:t>
      </w:r>
      <w:r>
        <w:rPr>
          <w:sz w:val="24"/>
          <w:szCs w:val="24"/>
        </w:rPr>
        <w:t xml:space="preserve"> directory.</w:t>
      </w:r>
    </w:p>
    <w:p w14:paraId="65BA8F4A" w14:textId="3844D129" w:rsidR="00C26B43" w:rsidRPr="00C26B43" w:rsidRDefault="00C26B43" w:rsidP="00C26B43">
      <w:pPr>
        <w:pStyle w:val="ListParagraph"/>
        <w:numPr>
          <w:ilvl w:val="0"/>
          <w:numId w:val="17"/>
        </w:numPr>
        <w:rPr>
          <w:i/>
          <w:sz w:val="24"/>
          <w:szCs w:val="24"/>
        </w:rPr>
      </w:pPr>
      <w:r>
        <w:rPr>
          <w:sz w:val="24"/>
          <w:szCs w:val="24"/>
        </w:rPr>
        <w:t>We compile and deploy the contract with the following commands:</w:t>
      </w:r>
    </w:p>
    <w:p w14:paraId="07F518B6" w14:textId="77777777" w:rsidR="00C26B43" w:rsidRPr="00C26B43" w:rsidRDefault="00C26B43" w:rsidP="00C26B43">
      <w:pPr>
        <w:pStyle w:val="ListParagraph"/>
        <w:numPr>
          <w:ilvl w:val="1"/>
          <w:numId w:val="17"/>
        </w:numPr>
        <w:rPr>
          <w:i/>
          <w:sz w:val="24"/>
          <w:szCs w:val="24"/>
        </w:rPr>
      </w:pPr>
      <w:r w:rsidRPr="00C26B43">
        <w:rPr>
          <w:i/>
          <w:sz w:val="24"/>
          <w:szCs w:val="24"/>
        </w:rPr>
        <w:t>truffle compile</w:t>
      </w:r>
    </w:p>
    <w:p w14:paraId="46054CC2" w14:textId="77777777" w:rsidR="00492EA6" w:rsidRDefault="00C26B43" w:rsidP="00492EA6">
      <w:pPr>
        <w:pStyle w:val="ListParagraph"/>
        <w:numPr>
          <w:ilvl w:val="1"/>
          <w:numId w:val="17"/>
        </w:numPr>
        <w:rPr>
          <w:i/>
          <w:sz w:val="24"/>
          <w:szCs w:val="24"/>
        </w:rPr>
      </w:pPr>
      <w:r w:rsidRPr="00C26B43">
        <w:rPr>
          <w:i/>
          <w:sz w:val="24"/>
          <w:szCs w:val="24"/>
        </w:rPr>
        <w:t>truffle migrate</w:t>
      </w:r>
    </w:p>
    <w:p w14:paraId="61909485" w14:textId="3B9E613E" w:rsidR="00482E98" w:rsidRPr="00492EA6" w:rsidRDefault="00482E98" w:rsidP="00492EA6">
      <w:pPr>
        <w:rPr>
          <w:i/>
          <w:sz w:val="24"/>
          <w:szCs w:val="24"/>
        </w:rPr>
      </w:pPr>
      <w:r>
        <w:br w:type="page"/>
      </w:r>
    </w:p>
    <w:p w14:paraId="1F62D1B3" w14:textId="3F0E5A82" w:rsidR="00482E98" w:rsidRDefault="00482E98" w:rsidP="00482E98">
      <w:pPr>
        <w:pStyle w:val="Heading1"/>
      </w:pPr>
      <w:bookmarkStart w:id="5" w:name="_Toc534286478"/>
      <w:r>
        <w:lastRenderedPageBreak/>
        <w:t>Comparison</w:t>
      </w:r>
      <w:bookmarkEnd w:id="5"/>
    </w:p>
    <w:p w14:paraId="2D13754E" w14:textId="77777777" w:rsidR="00482E98" w:rsidRDefault="00482E98" w:rsidP="00482E98">
      <w:pPr>
        <w:pStyle w:val="Heading2"/>
        <w:rPr>
          <w:b w:val="0"/>
          <w:sz w:val="24"/>
        </w:rPr>
      </w:pPr>
    </w:p>
    <w:p w14:paraId="749ABA16" w14:textId="545225F8" w:rsidR="00EF51DA" w:rsidRDefault="00EF51DA">
      <w:pPr>
        <w:rPr>
          <w:sz w:val="24"/>
          <w:szCs w:val="24"/>
        </w:rPr>
      </w:pPr>
      <w:r w:rsidRPr="00EF51DA">
        <w:rPr>
          <w:sz w:val="24"/>
          <w:szCs w:val="24"/>
        </w:rPr>
        <w:t>To compare the two systems,</w:t>
      </w:r>
      <w:r>
        <w:rPr>
          <w:sz w:val="24"/>
          <w:szCs w:val="24"/>
        </w:rPr>
        <w:t xml:space="preserve"> we set some categories and we evaluated them for each solution.</w:t>
      </w:r>
    </w:p>
    <w:p w14:paraId="6E878D6F" w14:textId="35DFDE64" w:rsidR="00BA12A8" w:rsidRDefault="00BA12A8" w:rsidP="00BA12A8">
      <w:pPr>
        <w:pStyle w:val="ListParagraph"/>
        <w:numPr>
          <w:ilvl w:val="0"/>
          <w:numId w:val="18"/>
        </w:numPr>
        <w:rPr>
          <w:sz w:val="24"/>
          <w:szCs w:val="24"/>
        </w:rPr>
      </w:pPr>
      <w:r>
        <w:rPr>
          <w:sz w:val="24"/>
          <w:szCs w:val="24"/>
        </w:rPr>
        <w:t>Consensus</w:t>
      </w:r>
    </w:p>
    <w:p w14:paraId="686373D9" w14:textId="7993480D" w:rsidR="00BA12A8" w:rsidRDefault="00BA12A8" w:rsidP="00BA12A8">
      <w:pPr>
        <w:pStyle w:val="ListParagraph"/>
        <w:numPr>
          <w:ilvl w:val="0"/>
          <w:numId w:val="18"/>
        </w:numPr>
        <w:rPr>
          <w:sz w:val="24"/>
          <w:szCs w:val="24"/>
        </w:rPr>
      </w:pPr>
      <w:r>
        <w:rPr>
          <w:sz w:val="24"/>
          <w:szCs w:val="24"/>
        </w:rPr>
        <w:t>Speed</w:t>
      </w:r>
    </w:p>
    <w:p w14:paraId="22401455" w14:textId="48A5C5C2" w:rsidR="00BA12A8" w:rsidRDefault="00BA12A8" w:rsidP="00BA12A8">
      <w:pPr>
        <w:pStyle w:val="ListParagraph"/>
        <w:numPr>
          <w:ilvl w:val="0"/>
          <w:numId w:val="18"/>
        </w:numPr>
        <w:rPr>
          <w:sz w:val="24"/>
          <w:szCs w:val="24"/>
        </w:rPr>
      </w:pPr>
      <w:r>
        <w:rPr>
          <w:sz w:val="24"/>
          <w:szCs w:val="24"/>
        </w:rPr>
        <w:t>Customizability</w:t>
      </w:r>
    </w:p>
    <w:p w14:paraId="7826FB76" w14:textId="77777777" w:rsidR="00BA12A8" w:rsidRDefault="00BA12A8" w:rsidP="00BA12A8">
      <w:pPr>
        <w:pStyle w:val="ListParagraph"/>
        <w:numPr>
          <w:ilvl w:val="0"/>
          <w:numId w:val="18"/>
        </w:numPr>
        <w:rPr>
          <w:sz w:val="24"/>
          <w:szCs w:val="24"/>
        </w:rPr>
      </w:pPr>
      <w:r>
        <w:rPr>
          <w:sz w:val="24"/>
          <w:szCs w:val="24"/>
        </w:rPr>
        <w:t>Ease of integration</w:t>
      </w:r>
    </w:p>
    <w:p w14:paraId="55F3CD5B" w14:textId="0EFB7EE3" w:rsidR="006E54A0" w:rsidRPr="00BA12A8" w:rsidRDefault="00BA12A8" w:rsidP="00BA12A8">
      <w:pPr>
        <w:pStyle w:val="ListParagraph"/>
        <w:numPr>
          <w:ilvl w:val="0"/>
          <w:numId w:val="18"/>
        </w:numPr>
        <w:rPr>
          <w:sz w:val="24"/>
          <w:szCs w:val="24"/>
        </w:rPr>
      </w:pPr>
      <w:r>
        <w:rPr>
          <w:sz w:val="24"/>
          <w:szCs w:val="24"/>
        </w:rPr>
        <w:t>Support</w:t>
      </w:r>
      <w:bookmarkStart w:id="6" w:name="_GoBack"/>
      <w:bookmarkEnd w:id="6"/>
      <w:r w:rsidR="006E54A0" w:rsidRPr="00BA12A8">
        <w:rPr>
          <w:sz w:val="24"/>
          <w:szCs w:val="24"/>
        </w:rPr>
        <w:br w:type="page"/>
      </w:r>
    </w:p>
    <w:p w14:paraId="0519F5FA" w14:textId="37E4E0C1" w:rsidR="006C456E" w:rsidRDefault="000B626A">
      <w:pPr>
        <w:pStyle w:val="Heading1"/>
        <w:pageBreakBefore w:val="0"/>
      </w:pPr>
      <w:bookmarkStart w:id="7" w:name="_Toc534286479"/>
      <w:r>
        <w:lastRenderedPageBreak/>
        <w:t>Co</w:t>
      </w:r>
      <w:r w:rsidR="006E54A0">
        <w:t>ntact</w:t>
      </w:r>
      <w:r>
        <w:t xml:space="preserve"> Information</w:t>
      </w:r>
      <w:bookmarkEnd w:id="7"/>
    </w:p>
    <w:p w14:paraId="4FFE2A19" w14:textId="41613A3C" w:rsidR="006C456E" w:rsidRDefault="00597F8F">
      <w:pPr>
        <w:pStyle w:val="TableText"/>
        <w:rPr>
          <w:rStyle w:val="Strong"/>
        </w:rPr>
      </w:pPr>
      <w:sdt>
        <w:sdtPr>
          <w:rPr>
            <w:rStyle w:val="Strong"/>
          </w:rPr>
          <w:alias w:val="Company"/>
          <w:tag w:val=""/>
          <w:id w:val="1877888041"/>
          <w:placeholder>
            <w:docPart w:val="1F87845C6A64479F9E90F338A2BB7117"/>
          </w:placeholder>
          <w:dataBinding w:prefixMappings="xmlns:ns0='http://schemas.openxmlformats.org/officeDocument/2006/extended-properties' " w:xpath="/ns0:Properties[1]/ns0:Company[1]" w:storeItemID="{6668398D-A668-4E3E-A5EB-62B293D839F1}"/>
          <w:text/>
        </w:sdtPr>
        <w:sdtEndPr>
          <w:rPr>
            <w:rStyle w:val="Strong"/>
          </w:rPr>
        </w:sdtEndPr>
        <w:sdtContent>
          <w:r w:rsidR="008E14E4">
            <w:rPr>
              <w:rStyle w:val="Strong"/>
            </w:rPr>
            <w:t>Thomas Sermpinis – Oswinds AUTh Team</w:t>
          </w:r>
        </w:sdtContent>
      </w:sdt>
    </w:p>
    <w:p w14:paraId="64A1D659" w14:textId="77777777" w:rsidR="006C456E" w:rsidRDefault="000B626A">
      <w:pPr>
        <w:pStyle w:val="TableText"/>
        <w:rPr>
          <w:rStyle w:val="Strong"/>
        </w:rPr>
      </w:pPr>
      <w:r>
        <w:rPr>
          <w:rStyle w:val="Strong"/>
        </w:rPr>
        <w:t>Tel</w:t>
      </w:r>
      <w:r>
        <w:t xml:space="preserve"> </w:t>
      </w:r>
      <w:sdt>
        <w:sdtPr>
          <w:alias w:val="Telephone"/>
          <w:tag w:val="Telephone"/>
          <w:id w:val="-635560798"/>
          <w:placeholder>
            <w:docPart w:val="3B663874DB0140BB9496838AB8A6D4A9"/>
          </w:placeholder>
          <w:dataBinding w:prefixMappings="xmlns:ns0='http://schemas.microsoft.com/office/2006/coverPageProps' " w:xpath="/ns0:CoverPageProperties[1]/ns0:CompanyPhone[1]" w:storeItemID="{55AF091B-3C7A-41E3-B477-F2FDAA23CFDA}"/>
          <w:text/>
        </w:sdtPr>
        <w:sdtEndPr/>
        <w:sdtContent>
          <w:r w:rsidR="008E14E4">
            <w:t>+30 6978089151</w:t>
          </w:r>
        </w:sdtContent>
      </w:sdt>
    </w:p>
    <w:sdt>
      <w:sdtPr>
        <w:alias w:val="Website"/>
        <w:tag w:val=""/>
        <w:id w:val="60453509"/>
        <w:placeholder>
          <w:docPart w:val="EDF5605B7C3146E4BE1A9DC3982DF83C"/>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FA9094C" w14:textId="77777777" w:rsidR="006C456E" w:rsidRDefault="008207A3" w:rsidP="008207A3">
          <w:pPr>
            <w:pStyle w:val="TableText"/>
          </w:pPr>
          <w:r>
            <w:t>https://cr0wsplace.com</w:t>
          </w:r>
        </w:p>
      </w:sdtContent>
    </w:sdt>
    <w:p w14:paraId="02D670D8" w14:textId="77777777" w:rsidR="00D631E0" w:rsidRDefault="00D631E0" w:rsidP="008207A3">
      <w:pPr>
        <w:pStyle w:val="TableText"/>
      </w:pPr>
      <w:r>
        <w:t>serbinistom007@gmail.com</w:t>
      </w:r>
    </w:p>
    <w:sectPr w:rsidR="00D631E0" w:rsidSect="005E6CB0">
      <w:headerReference w:type="default" r:id="rId16"/>
      <w:pgSz w:w="12240" w:h="15840" w:code="1"/>
      <w:pgMar w:top="1080" w:right="720" w:bottom="2160" w:left="720"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BCBF6" w14:textId="77777777" w:rsidR="00597F8F" w:rsidRDefault="00597F8F">
      <w:pPr>
        <w:spacing w:after="0" w:line="240" w:lineRule="auto"/>
      </w:pPr>
      <w:r>
        <w:separator/>
      </w:r>
    </w:p>
    <w:p w14:paraId="019C5205" w14:textId="77777777" w:rsidR="00597F8F" w:rsidRDefault="00597F8F"/>
    <w:p w14:paraId="65033F63" w14:textId="77777777" w:rsidR="00597F8F" w:rsidRDefault="00597F8F"/>
  </w:endnote>
  <w:endnote w:type="continuationSeparator" w:id="0">
    <w:p w14:paraId="4B48AC2A" w14:textId="77777777" w:rsidR="00597F8F" w:rsidRDefault="00597F8F">
      <w:pPr>
        <w:spacing w:after="0" w:line="240" w:lineRule="auto"/>
      </w:pPr>
      <w:r>
        <w:continuationSeparator/>
      </w:r>
    </w:p>
    <w:p w14:paraId="3E0197F5" w14:textId="77777777" w:rsidR="00597F8F" w:rsidRDefault="00597F8F"/>
    <w:p w14:paraId="5E2F5D88" w14:textId="77777777" w:rsidR="00597F8F" w:rsidRDefault="00597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31717" w14:textId="77777777" w:rsidR="00597F8F" w:rsidRDefault="00597F8F">
      <w:pPr>
        <w:spacing w:after="0" w:line="240" w:lineRule="auto"/>
      </w:pPr>
      <w:r>
        <w:separator/>
      </w:r>
    </w:p>
    <w:p w14:paraId="2D89ABFE" w14:textId="77777777" w:rsidR="00597F8F" w:rsidRDefault="00597F8F"/>
    <w:p w14:paraId="1597F2A3" w14:textId="77777777" w:rsidR="00597F8F" w:rsidRDefault="00597F8F"/>
  </w:footnote>
  <w:footnote w:type="continuationSeparator" w:id="0">
    <w:p w14:paraId="2C0D0672" w14:textId="77777777" w:rsidR="00597F8F" w:rsidRDefault="00597F8F">
      <w:pPr>
        <w:spacing w:after="0" w:line="240" w:lineRule="auto"/>
      </w:pPr>
      <w:r>
        <w:continuationSeparator/>
      </w:r>
    </w:p>
    <w:p w14:paraId="0ABD1457" w14:textId="77777777" w:rsidR="00597F8F" w:rsidRDefault="00597F8F"/>
    <w:p w14:paraId="12C2132E" w14:textId="77777777" w:rsidR="00597F8F" w:rsidRDefault="00597F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CellMar>
        <w:left w:w="0" w:type="dxa"/>
        <w:right w:w="0" w:type="dxa"/>
      </w:tblCellMar>
      <w:tblLook w:val="04A0" w:firstRow="1" w:lastRow="0" w:firstColumn="1" w:lastColumn="0" w:noHBand="0" w:noVBand="1"/>
      <w:tblDescription w:val="Table of Contents Header"/>
    </w:tblPr>
    <w:tblGrid>
      <w:gridCol w:w="288"/>
      <w:gridCol w:w="8424"/>
    </w:tblGrid>
    <w:tr w:rsidR="000313DE" w14:paraId="537FB51B" w14:textId="77777777" w:rsidTr="00A95191">
      <w:trPr>
        <w:trHeight w:hRule="exact" w:val="720"/>
        <w:jc w:val="right"/>
      </w:trPr>
      <w:tc>
        <w:tcPr>
          <w:tcW w:w="288" w:type="dxa"/>
          <w:shd w:val="clear" w:color="auto" w:fill="auto"/>
          <w:vAlign w:val="bottom"/>
        </w:tcPr>
        <w:p w14:paraId="01B3F80C" w14:textId="77777777" w:rsidR="000313DE" w:rsidRDefault="000313DE"/>
      </w:tc>
      <w:tc>
        <w:tcPr>
          <w:tcW w:w="8424" w:type="dxa"/>
          <w:vAlign w:val="bottom"/>
        </w:tcPr>
        <w:p w14:paraId="703F9D3A" w14:textId="77777777" w:rsidR="000313DE" w:rsidRDefault="000313DE">
          <w:pPr>
            <w:pStyle w:val="InfoHeading"/>
          </w:pPr>
          <w:r>
            <w:t>Table of Contents</w:t>
          </w:r>
        </w:p>
      </w:tc>
    </w:tr>
    <w:tr w:rsidR="000313DE" w14:paraId="5A0A574D" w14:textId="77777777" w:rsidTr="00A95191">
      <w:trPr>
        <w:trHeight w:hRule="exact" w:val="86"/>
        <w:jc w:val="right"/>
      </w:trPr>
      <w:tc>
        <w:tcPr>
          <w:tcW w:w="288" w:type="dxa"/>
          <w:shd w:val="clear" w:color="auto" w:fill="auto"/>
        </w:tcPr>
        <w:p w14:paraId="6553A11A" w14:textId="77777777" w:rsidR="000313DE" w:rsidRDefault="000313DE">
          <w:pPr>
            <w:pStyle w:val="Header"/>
          </w:pPr>
        </w:p>
      </w:tc>
      <w:tc>
        <w:tcPr>
          <w:tcW w:w="8424" w:type="dxa"/>
          <w:shd w:val="clear" w:color="auto" w:fill="000000" w:themeFill="text1"/>
        </w:tcPr>
        <w:p w14:paraId="5458498C" w14:textId="77777777" w:rsidR="000313DE" w:rsidRDefault="000313DE">
          <w:pPr>
            <w:pStyle w:val="Header"/>
          </w:pPr>
        </w:p>
      </w:tc>
    </w:tr>
  </w:tbl>
  <w:p w14:paraId="59C3FDD6" w14:textId="77777777" w:rsidR="000313DE" w:rsidRDefault="000313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1" w:type="pct"/>
      <w:jc w:val="right"/>
      <w:tblLayout w:type="fixed"/>
      <w:tblCellMar>
        <w:left w:w="0" w:type="dxa"/>
        <w:right w:w="0" w:type="dxa"/>
      </w:tblCellMar>
      <w:tblLook w:val="04A0" w:firstRow="1" w:lastRow="0" w:firstColumn="1" w:lastColumn="0" w:noHBand="0" w:noVBand="1"/>
      <w:tblDescription w:val="Header Table"/>
    </w:tblPr>
    <w:tblGrid>
      <w:gridCol w:w="369"/>
      <w:gridCol w:w="10800"/>
    </w:tblGrid>
    <w:tr w:rsidR="000313DE" w14:paraId="30B216B7" w14:textId="77777777" w:rsidTr="00753405">
      <w:trPr>
        <w:trHeight w:hRule="exact" w:val="720"/>
        <w:jc w:val="right"/>
      </w:trPr>
      <w:tc>
        <w:tcPr>
          <w:tcW w:w="369" w:type="dxa"/>
          <w:vAlign w:val="bottom"/>
        </w:tcPr>
        <w:p w14:paraId="1773CD9C" w14:textId="77777777" w:rsidR="000313DE" w:rsidRDefault="000313DE"/>
      </w:tc>
      <w:tc>
        <w:tcPr>
          <w:tcW w:w="10800" w:type="dxa"/>
          <w:vAlign w:val="bottom"/>
        </w:tcPr>
        <w:p w14:paraId="50A3A307" w14:textId="31383EA1" w:rsidR="000313DE" w:rsidRDefault="000313DE">
          <w:pPr>
            <w:pStyle w:val="InfoHeading"/>
          </w:pPr>
          <w:r>
            <w:fldChar w:fldCharType="begin"/>
          </w:r>
          <w:r>
            <w:instrText xml:space="preserve"> If </w:instrText>
          </w:r>
          <w:r w:rsidR="00FA270B">
            <w:rPr>
              <w:noProof/>
            </w:rPr>
            <w:fldChar w:fldCharType="begin"/>
          </w:r>
          <w:r w:rsidR="00FA270B">
            <w:rPr>
              <w:noProof/>
            </w:rPr>
            <w:instrText xml:space="preserve"> STYLEREF “Heading 1”  </w:instrText>
          </w:r>
          <w:r w:rsidR="00FA270B">
            <w:rPr>
              <w:noProof/>
            </w:rPr>
            <w:fldChar w:fldCharType="separate"/>
          </w:r>
          <w:r w:rsidR="00BA12A8">
            <w:rPr>
              <w:noProof/>
            </w:rPr>
            <w:instrText>Contact Information</w:instrText>
          </w:r>
          <w:r w:rsidR="00FA270B">
            <w:rPr>
              <w:noProof/>
            </w:rPr>
            <w:fldChar w:fldCharType="end"/>
          </w:r>
          <w:r>
            <w:instrText>&lt;&gt; “Error*” “</w:instrText>
          </w:r>
          <w:r w:rsidR="00FA270B">
            <w:rPr>
              <w:noProof/>
            </w:rPr>
            <w:fldChar w:fldCharType="begin"/>
          </w:r>
          <w:r w:rsidR="00FA270B">
            <w:rPr>
              <w:noProof/>
            </w:rPr>
            <w:instrText xml:space="preserve"> STYLEREF “Heading 1” </w:instrText>
          </w:r>
          <w:r w:rsidR="00FA270B">
            <w:rPr>
              <w:noProof/>
            </w:rPr>
            <w:fldChar w:fldCharType="separate"/>
          </w:r>
          <w:r w:rsidR="00BA12A8">
            <w:rPr>
              <w:noProof/>
            </w:rPr>
            <w:instrText>Contact Information</w:instrText>
          </w:r>
          <w:r w:rsidR="00FA270B">
            <w:rPr>
              <w:noProof/>
            </w:rPr>
            <w:fldChar w:fldCharType="end"/>
          </w:r>
          <w:r>
            <w:instrText xml:space="preserve"> </w:instrText>
          </w:r>
          <w:r>
            <w:fldChar w:fldCharType="separate"/>
          </w:r>
          <w:r w:rsidR="00BA12A8">
            <w:rPr>
              <w:noProof/>
            </w:rPr>
            <w:t xml:space="preserve">Contact Information </w:t>
          </w:r>
          <w:r>
            <w:fldChar w:fldCharType="end"/>
          </w:r>
        </w:p>
      </w:tc>
    </w:tr>
    <w:tr w:rsidR="000313DE" w14:paraId="1ADA7C78" w14:textId="77777777" w:rsidTr="00753405">
      <w:trPr>
        <w:trHeight w:hRule="exact" w:val="86"/>
        <w:jc w:val="right"/>
      </w:trPr>
      <w:tc>
        <w:tcPr>
          <w:tcW w:w="369" w:type="dxa"/>
        </w:tcPr>
        <w:p w14:paraId="3B1E35C9" w14:textId="77777777" w:rsidR="000313DE" w:rsidRDefault="000313DE">
          <w:pPr>
            <w:rPr>
              <w:sz w:val="10"/>
            </w:rPr>
          </w:pPr>
        </w:p>
      </w:tc>
      <w:tc>
        <w:tcPr>
          <w:tcW w:w="10800" w:type="dxa"/>
          <w:shd w:val="clear" w:color="auto" w:fill="000000" w:themeFill="text1"/>
        </w:tcPr>
        <w:p w14:paraId="1102288E" w14:textId="77777777" w:rsidR="000313DE" w:rsidRDefault="000313DE">
          <w:pPr>
            <w:rPr>
              <w:sz w:val="10"/>
            </w:rPr>
          </w:pPr>
        </w:p>
      </w:tc>
    </w:tr>
  </w:tbl>
  <w:p w14:paraId="4AE5D9DD" w14:textId="77777777" w:rsidR="000313DE" w:rsidRDefault="000313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D437C22"/>
    <w:multiLevelType w:val="hybridMultilevel"/>
    <w:tmpl w:val="E55C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14DAE"/>
    <w:multiLevelType w:val="hybridMultilevel"/>
    <w:tmpl w:val="9AD20CD8"/>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D5866"/>
    <w:multiLevelType w:val="hybridMultilevel"/>
    <w:tmpl w:val="24A8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E127B"/>
    <w:multiLevelType w:val="hybridMultilevel"/>
    <w:tmpl w:val="6DD2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065A4"/>
    <w:multiLevelType w:val="hybridMultilevel"/>
    <w:tmpl w:val="0016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A13737"/>
    <w:multiLevelType w:val="hybridMultilevel"/>
    <w:tmpl w:val="D1BCD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C40C6"/>
    <w:multiLevelType w:val="hybridMultilevel"/>
    <w:tmpl w:val="3F80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55F56"/>
    <w:multiLevelType w:val="hybridMultilevel"/>
    <w:tmpl w:val="AA90E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35A38"/>
    <w:multiLevelType w:val="hybridMultilevel"/>
    <w:tmpl w:val="D634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D668E"/>
    <w:multiLevelType w:val="hybridMultilevel"/>
    <w:tmpl w:val="35D6B448"/>
    <w:lvl w:ilvl="0" w:tplc="E7DC6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046D9"/>
    <w:multiLevelType w:val="hybridMultilevel"/>
    <w:tmpl w:val="5002A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A66B3"/>
    <w:multiLevelType w:val="hybridMultilevel"/>
    <w:tmpl w:val="3AAE8BBC"/>
    <w:lvl w:ilvl="0" w:tplc="581820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76318"/>
    <w:multiLevelType w:val="hybridMultilevel"/>
    <w:tmpl w:val="079673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3"/>
  </w:num>
  <w:num w:numId="7">
    <w:abstractNumId w:val="8"/>
  </w:num>
  <w:num w:numId="8">
    <w:abstractNumId w:val="9"/>
  </w:num>
  <w:num w:numId="9">
    <w:abstractNumId w:val="10"/>
  </w:num>
  <w:num w:numId="10">
    <w:abstractNumId w:val="12"/>
  </w:num>
  <w:num w:numId="11">
    <w:abstractNumId w:val="7"/>
  </w:num>
  <w:num w:numId="12">
    <w:abstractNumId w:val="13"/>
  </w:num>
  <w:num w:numId="13">
    <w:abstractNumId w:val="2"/>
  </w:num>
  <w:num w:numId="14">
    <w:abstractNumId w:val="11"/>
  </w:num>
  <w:num w:numId="15">
    <w:abstractNumId w:val="4"/>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E4"/>
    <w:rsid w:val="00011749"/>
    <w:rsid w:val="00013C88"/>
    <w:rsid w:val="00015657"/>
    <w:rsid w:val="00017D22"/>
    <w:rsid w:val="000313DE"/>
    <w:rsid w:val="00066A57"/>
    <w:rsid w:val="00076B8D"/>
    <w:rsid w:val="000B626A"/>
    <w:rsid w:val="00272A5D"/>
    <w:rsid w:val="00276F85"/>
    <w:rsid w:val="00326283"/>
    <w:rsid w:val="00372915"/>
    <w:rsid w:val="00384DD1"/>
    <w:rsid w:val="00386EA5"/>
    <w:rsid w:val="00442DBC"/>
    <w:rsid w:val="00474A26"/>
    <w:rsid w:val="00482E98"/>
    <w:rsid w:val="00492EA6"/>
    <w:rsid w:val="004F7A29"/>
    <w:rsid w:val="00597F8F"/>
    <w:rsid w:val="005E6CB0"/>
    <w:rsid w:val="006817A3"/>
    <w:rsid w:val="006C456E"/>
    <w:rsid w:val="006D5373"/>
    <w:rsid w:val="006E54A0"/>
    <w:rsid w:val="007519C9"/>
    <w:rsid w:val="00753405"/>
    <w:rsid w:val="00755ED7"/>
    <w:rsid w:val="0077018A"/>
    <w:rsid w:val="00781723"/>
    <w:rsid w:val="00785161"/>
    <w:rsid w:val="007F20C7"/>
    <w:rsid w:val="008207A3"/>
    <w:rsid w:val="00832649"/>
    <w:rsid w:val="00834743"/>
    <w:rsid w:val="008C5C7B"/>
    <w:rsid w:val="008E14E4"/>
    <w:rsid w:val="00961A97"/>
    <w:rsid w:val="00997291"/>
    <w:rsid w:val="009A5B0A"/>
    <w:rsid w:val="009E574F"/>
    <w:rsid w:val="00A5318B"/>
    <w:rsid w:val="00A72F7A"/>
    <w:rsid w:val="00A95191"/>
    <w:rsid w:val="00A9710B"/>
    <w:rsid w:val="00AC2C3F"/>
    <w:rsid w:val="00BA12A8"/>
    <w:rsid w:val="00BC62FD"/>
    <w:rsid w:val="00C000F5"/>
    <w:rsid w:val="00C26B43"/>
    <w:rsid w:val="00CA716D"/>
    <w:rsid w:val="00D111B7"/>
    <w:rsid w:val="00D54505"/>
    <w:rsid w:val="00D55C1B"/>
    <w:rsid w:val="00D631E0"/>
    <w:rsid w:val="00EE33A8"/>
    <w:rsid w:val="00EF51DA"/>
    <w:rsid w:val="00F30F5C"/>
    <w:rsid w:val="00F83570"/>
    <w:rsid w:val="00FA270B"/>
    <w:rsid w:val="00FA41F9"/>
    <w:rsid w:val="00FC2C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5F4325"/>
  <w15:docId w15:val="{5B84219D-6C27-4FA1-B556-83091D2D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A5318B"/>
    <w:pPr>
      <w:ind w:left="720"/>
      <w:contextualSpacing/>
    </w:pPr>
  </w:style>
  <w:style w:type="table" w:styleId="ListTable5Dark-Accent1">
    <w:name w:val="List Table 5 Dark Accent 1"/>
    <w:basedOn w:val="TableNormal"/>
    <w:uiPriority w:val="50"/>
    <w:rsid w:val="00D111B7"/>
    <w:pPr>
      <w:spacing w:after="0" w:line="240" w:lineRule="auto"/>
    </w:pPr>
    <w:rPr>
      <w:color w:val="FFFFFF" w:themeColor="background1"/>
    </w:rPr>
    <w:tblPr>
      <w:tblStyleRowBandSize w:val="1"/>
      <w:tblStyleColBandSize w:val="1"/>
      <w:tblBorders>
        <w:top w:val="single" w:sz="24" w:space="0" w:color="EF4623" w:themeColor="accent1"/>
        <w:left w:val="single" w:sz="24" w:space="0" w:color="EF4623" w:themeColor="accent1"/>
        <w:bottom w:val="single" w:sz="24" w:space="0" w:color="EF4623" w:themeColor="accent1"/>
        <w:right w:val="single" w:sz="24" w:space="0" w:color="EF4623" w:themeColor="accent1"/>
      </w:tblBorders>
    </w:tblPr>
    <w:tcPr>
      <w:shd w:val="clear" w:color="auto" w:fill="EF46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UnresolvedMention">
    <w:name w:val="Unresolved Mention"/>
    <w:basedOn w:val="DefaultParagraphFont"/>
    <w:uiPriority w:val="99"/>
    <w:semiHidden/>
    <w:unhideWhenUsed/>
    <w:rsid w:val="00482E98"/>
    <w:rPr>
      <w:color w:val="605E5C"/>
      <w:shd w:val="clear" w:color="auto" w:fill="E1DFDD"/>
    </w:rPr>
  </w:style>
  <w:style w:type="character" w:styleId="FollowedHyperlink">
    <w:name w:val="FollowedHyperlink"/>
    <w:basedOn w:val="DefaultParagraphFont"/>
    <w:uiPriority w:val="99"/>
    <w:semiHidden/>
    <w:unhideWhenUsed/>
    <w:rsid w:val="00482E98"/>
    <w:rPr>
      <w:color w:val="919191" w:themeColor="followedHyperlink"/>
      <w:u w:val="single"/>
    </w:rPr>
  </w:style>
  <w:style w:type="table" w:styleId="GridTable5Dark-Accent1">
    <w:name w:val="Grid Table 5 Dark Accent 1"/>
    <w:basedOn w:val="TableNormal"/>
    <w:uiPriority w:val="50"/>
    <w:rsid w:val="00EF51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9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46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46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46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4623" w:themeFill="accent1"/>
      </w:tcPr>
    </w:tblStylePr>
    <w:tblStylePr w:type="band1Vert">
      <w:tblPr/>
      <w:tcPr>
        <w:shd w:val="clear" w:color="auto" w:fill="F8B4A6" w:themeFill="accent1" w:themeFillTint="66"/>
      </w:tcPr>
    </w:tblStylePr>
    <w:tblStylePr w:type="band1Horz">
      <w:tblPr/>
      <w:tcPr>
        <w:shd w:val="clear" w:color="auto" w:fill="F8B4A6"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46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96821486">
      <w:bodyDiv w:val="1"/>
      <w:marLeft w:val="0"/>
      <w:marRight w:val="0"/>
      <w:marTop w:val="0"/>
      <w:marBottom w:val="0"/>
      <w:divBdr>
        <w:top w:val="none" w:sz="0" w:space="0" w:color="auto"/>
        <w:left w:val="none" w:sz="0" w:space="0" w:color="auto"/>
        <w:bottom w:val="none" w:sz="0" w:space="0" w:color="auto"/>
        <w:right w:val="none" w:sz="0" w:space="0" w:color="auto"/>
      </w:divBdr>
    </w:div>
    <w:div w:id="1149445126">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657759612">
      <w:bodyDiv w:val="1"/>
      <w:marLeft w:val="0"/>
      <w:marRight w:val="0"/>
      <w:marTop w:val="0"/>
      <w:marBottom w:val="0"/>
      <w:divBdr>
        <w:top w:val="none" w:sz="0" w:space="0" w:color="auto"/>
        <w:left w:val="none" w:sz="0" w:space="0" w:color="auto"/>
        <w:bottom w:val="none" w:sz="0" w:space="0" w:color="auto"/>
        <w:right w:val="none" w:sz="0" w:space="0" w:color="auto"/>
      </w:divBdr>
    </w:div>
    <w:div w:id="20057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rew.sh/"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r0wTom/Ethereum-Vot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hyperlink" Target="http://127.0.0.1:8543"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odejs.or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2\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663874DB0140BB9496838AB8A6D4A9"/>
        <w:category>
          <w:name w:val="General"/>
          <w:gallery w:val="placeholder"/>
        </w:category>
        <w:types>
          <w:type w:val="bbPlcHdr"/>
        </w:types>
        <w:behaviors>
          <w:behavior w:val="content"/>
        </w:behaviors>
        <w:guid w:val="{A7445225-FA52-4675-9A4E-D2C037F04277}"/>
      </w:docPartPr>
      <w:docPartBody>
        <w:p w:rsidR="00354160" w:rsidRDefault="00135BF2">
          <w:pPr>
            <w:pStyle w:val="3B663874DB0140BB9496838AB8A6D4A9"/>
          </w:pPr>
          <w:r>
            <w:t>[Telephone]</w:t>
          </w:r>
        </w:p>
      </w:docPartBody>
    </w:docPart>
    <w:docPart>
      <w:docPartPr>
        <w:name w:val="1F87845C6A64479F9E90F338A2BB7117"/>
        <w:category>
          <w:name w:val="General"/>
          <w:gallery w:val="placeholder"/>
        </w:category>
        <w:types>
          <w:type w:val="bbPlcHdr"/>
        </w:types>
        <w:behaviors>
          <w:behavior w:val="content"/>
        </w:behaviors>
        <w:guid w:val="{7E6C4869-A374-4F09-8BBE-2B939DE3BBA6}"/>
      </w:docPartPr>
      <w:docPartBody>
        <w:p w:rsidR="00354160" w:rsidRDefault="00135BF2">
          <w:pPr>
            <w:pStyle w:val="1F87845C6A64479F9E90F338A2BB7117"/>
          </w:pPr>
          <w:r>
            <w:rPr>
              <w:rStyle w:val="Strong"/>
            </w:rPr>
            <w:t>[Company]</w:t>
          </w:r>
        </w:p>
      </w:docPartBody>
    </w:docPart>
    <w:docPart>
      <w:docPartPr>
        <w:name w:val="DDF83EA2AF4D43FDBDA30B6A9B145FF1"/>
        <w:category>
          <w:name w:val="General"/>
          <w:gallery w:val="placeholder"/>
        </w:category>
        <w:types>
          <w:type w:val="bbPlcHdr"/>
        </w:types>
        <w:behaviors>
          <w:behavior w:val="content"/>
        </w:behaviors>
        <w:guid w:val="{4EFEC6AC-CB0B-47B8-B6A6-E2C87167BFFB}"/>
      </w:docPartPr>
      <w:docPartBody>
        <w:p w:rsidR="00354160" w:rsidRDefault="00135BF2">
          <w:pPr>
            <w:pStyle w:val="DDF83EA2AF4D43FDBDA30B6A9B145FF1"/>
          </w:pPr>
          <w:r>
            <w:t>Annual Report</w:t>
          </w:r>
        </w:p>
      </w:docPartBody>
    </w:docPart>
    <w:docPart>
      <w:docPartPr>
        <w:name w:val="C0A5AAAB31984A7981F9641927328C3C"/>
        <w:category>
          <w:name w:val="General"/>
          <w:gallery w:val="placeholder"/>
        </w:category>
        <w:types>
          <w:type w:val="bbPlcHdr"/>
        </w:types>
        <w:behaviors>
          <w:behavior w:val="content"/>
        </w:behaviors>
        <w:guid w:val="{69A6182C-4AB1-4395-B7D6-28C2F7E32DBE}"/>
      </w:docPartPr>
      <w:docPartBody>
        <w:p w:rsidR="00354160" w:rsidRDefault="00135BF2">
          <w:pPr>
            <w:pStyle w:val="C0A5AAAB31984A7981F9641927328C3C"/>
          </w:pPr>
          <w:r>
            <w:t>[Add a quote here from one of your company executives or use this space for a brief summary of the document content.]</w:t>
          </w:r>
        </w:p>
      </w:docPartBody>
    </w:docPart>
    <w:docPart>
      <w:docPartPr>
        <w:name w:val="EDF5605B7C3146E4BE1A9DC3982DF83C"/>
        <w:category>
          <w:name w:val="General"/>
          <w:gallery w:val="placeholder"/>
        </w:category>
        <w:types>
          <w:type w:val="bbPlcHdr"/>
        </w:types>
        <w:behaviors>
          <w:behavior w:val="content"/>
        </w:behaviors>
        <w:guid w:val="{5593B9FC-7BFD-49E6-938D-9CECE104AEFB}"/>
      </w:docPartPr>
      <w:docPartBody>
        <w:p w:rsidR="00942B69" w:rsidRDefault="00942B69" w:rsidP="00942B69">
          <w:pPr>
            <w:pStyle w:val="EDF5605B7C3146E4BE1A9DC3982DF83C"/>
          </w:pPr>
          <w:r>
            <w:t>[Website]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2"/>
    <w:rsid w:val="00135BF2"/>
    <w:rsid w:val="00161C81"/>
    <w:rsid w:val="00354160"/>
    <w:rsid w:val="003E38DA"/>
    <w:rsid w:val="004D4672"/>
    <w:rsid w:val="005B2D55"/>
    <w:rsid w:val="006A2EA5"/>
    <w:rsid w:val="008E7746"/>
    <w:rsid w:val="00942B69"/>
    <w:rsid w:val="00C6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DE9B4B1F34166BD0AAEDE7A2D734B">
    <w:name w:val="E0CDE9B4B1F34166BD0AAEDE7A2D734B"/>
  </w:style>
  <w:style w:type="paragraph" w:customStyle="1" w:styleId="33E84D7E5EA745E182CADF9016A195E3">
    <w:name w:val="33E84D7E5EA745E182CADF9016A195E3"/>
  </w:style>
  <w:style w:type="paragraph" w:customStyle="1" w:styleId="0636FED5409D490C9B3819230D98BA02">
    <w:name w:val="0636FED5409D490C9B3819230D98BA02"/>
  </w:style>
  <w:style w:type="paragraph" w:customStyle="1" w:styleId="E513191BE9634FC58DCCBCBD30F6B6C0">
    <w:name w:val="E513191BE9634FC58DCCBCBD30F6B6C0"/>
  </w:style>
  <w:style w:type="paragraph" w:customStyle="1" w:styleId="F67AE1DCA16E4E4695A191FB0C08AB56">
    <w:name w:val="F67AE1DCA16E4E4695A191FB0C08AB56"/>
  </w:style>
  <w:style w:type="paragraph" w:customStyle="1" w:styleId="45283D5C1D3342D9B44AF64AB3E0DE86">
    <w:name w:val="45283D5C1D3342D9B44AF64AB3E0DE86"/>
  </w:style>
  <w:style w:type="paragraph" w:customStyle="1" w:styleId="FD864CD363834342A21EC2E4409B4CF5">
    <w:name w:val="FD864CD363834342A21EC2E4409B4CF5"/>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50B968AAB8E54D119A6341F9D1B0A016">
    <w:name w:val="50B968AAB8E54D119A6341F9D1B0A016"/>
  </w:style>
  <w:style w:type="paragraph" w:customStyle="1" w:styleId="7524C474801A4B02884779D32B55F22D">
    <w:name w:val="7524C474801A4B02884779D32B55F22D"/>
  </w:style>
  <w:style w:type="paragraph" w:customStyle="1" w:styleId="220122B3320E405B822F56B65CA4A2AE">
    <w:name w:val="220122B3320E405B822F56B65CA4A2AE"/>
  </w:style>
  <w:style w:type="paragraph" w:customStyle="1" w:styleId="EBE559AD43AE489E8529F3263B05A88B">
    <w:name w:val="EBE559AD43AE489E8529F3263B05A88B"/>
  </w:style>
  <w:style w:type="paragraph" w:customStyle="1" w:styleId="02E54025D6B54970BCC893C5D9A9E07D">
    <w:name w:val="02E54025D6B54970BCC893C5D9A9E07D"/>
  </w:style>
  <w:style w:type="paragraph" w:customStyle="1" w:styleId="8F69FD316A5C449BB6D968B7D2F8D915">
    <w:name w:val="8F69FD316A5C449BB6D968B7D2F8D915"/>
  </w:style>
  <w:style w:type="paragraph" w:customStyle="1" w:styleId="CEFF365102374C659D68CCB80B081EB9">
    <w:name w:val="CEFF365102374C659D68CCB80B081EB9"/>
  </w:style>
  <w:style w:type="paragraph" w:customStyle="1" w:styleId="D8AC6FF971A44E988FF3711077039322">
    <w:name w:val="D8AC6FF971A44E988FF3711077039322"/>
  </w:style>
  <w:style w:type="character" w:styleId="Strong">
    <w:name w:val="Strong"/>
    <w:basedOn w:val="DefaultParagraphFont"/>
    <w:uiPriority w:val="10"/>
    <w:qFormat/>
    <w:rPr>
      <w:b/>
      <w:bCs/>
    </w:rPr>
  </w:style>
  <w:style w:type="paragraph" w:customStyle="1" w:styleId="0A5B6315791646A48BF77C018BC95C38">
    <w:name w:val="0A5B6315791646A48BF77C018BC95C38"/>
  </w:style>
  <w:style w:type="paragraph" w:customStyle="1" w:styleId="2E7C2B24DD794888A34BA3D17880B3EB">
    <w:name w:val="2E7C2B24DD794888A34BA3D17880B3EB"/>
  </w:style>
  <w:style w:type="paragraph" w:customStyle="1" w:styleId="3B663874DB0140BB9496838AB8A6D4A9">
    <w:name w:val="3B663874DB0140BB9496838AB8A6D4A9"/>
  </w:style>
  <w:style w:type="paragraph" w:customStyle="1" w:styleId="B95C47AA156C481D9CAB44C1D4BE99D8">
    <w:name w:val="B95C47AA156C481D9CAB44C1D4BE99D8"/>
  </w:style>
  <w:style w:type="paragraph" w:customStyle="1" w:styleId="1D21311AC5F64B318763026EAB86F051">
    <w:name w:val="1D21311AC5F64B318763026EAB86F051"/>
  </w:style>
  <w:style w:type="paragraph" w:customStyle="1" w:styleId="1F87845C6A64479F9E90F338A2BB7117">
    <w:name w:val="1F87845C6A64479F9E90F338A2BB7117"/>
  </w:style>
  <w:style w:type="paragraph" w:customStyle="1" w:styleId="06319849D545408092C663FDC6F8CEBF">
    <w:name w:val="06319849D545408092C663FDC6F8CEBF"/>
  </w:style>
  <w:style w:type="paragraph" w:customStyle="1" w:styleId="FA8E3A2EE61A4EDAB321A8D778BE5E3D">
    <w:name w:val="FA8E3A2EE61A4EDAB321A8D778BE5E3D"/>
  </w:style>
  <w:style w:type="paragraph" w:customStyle="1" w:styleId="DDF83EA2AF4D43FDBDA30B6A9B145FF1">
    <w:name w:val="DDF83EA2AF4D43FDBDA30B6A9B145FF1"/>
  </w:style>
  <w:style w:type="paragraph" w:customStyle="1" w:styleId="FC076C34FC2F4AE39DD98B912B8B0624">
    <w:name w:val="FC076C34FC2F4AE39DD98B912B8B0624"/>
  </w:style>
  <w:style w:type="paragraph" w:customStyle="1" w:styleId="C0A5AAAB31984A7981F9641927328C3C">
    <w:name w:val="C0A5AAAB31984A7981F9641927328C3C"/>
  </w:style>
  <w:style w:type="paragraph" w:customStyle="1" w:styleId="EDF5605B7C3146E4BE1A9DC3982DF83C">
    <w:name w:val="EDF5605B7C3146E4BE1A9DC3982DF83C"/>
    <w:rsid w:val="00942B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PlasticTwist – An open platform for plastic lifecycle awareness, monetization and sustainable innovation</Abstract>
  <CompanyAddress/>
  <CompanyPhone>+30 6978089151</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D710566E-BC0C-4CB5-A2AE-93F107FE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511</TotalTime>
  <Pages>13</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Hyperledger Voting Platform</vt:lpstr>
    </vt:vector>
  </TitlesOfParts>
  <Company>Thomas Sermpinis – Oswinds AUTh Team</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Hyperledger Voting Platform</dc:title>
  <dc:creator>Cr0wTom</dc:creator>
  <cp:keywords/>
  <cp:lastModifiedBy>Konstantinos Lampanaris</cp:lastModifiedBy>
  <cp:revision>31</cp:revision>
  <cp:lastPrinted>2018-11-26T16:18:00Z</cp:lastPrinted>
  <dcterms:created xsi:type="dcterms:W3CDTF">2018-11-22T10:51:00Z</dcterms:created>
  <dcterms:modified xsi:type="dcterms:W3CDTF">2019-01-09T15:16:00Z</dcterms:modified>
  <cp:contentStatus>https://cr0wsplace.com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